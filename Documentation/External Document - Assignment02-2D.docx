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eastAsiaTheme="majorEastAsia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eastAsiaTheme="minorEastAsia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3F4C6B">
            <w:trPr>
              <w:trHeight w:val="2880"/>
              <w:jc w:val="center"/>
            </w:trPr>
            <w:sdt>
              <w:sdtPr>
                <w:rPr>
                  <w:rFonts w:eastAsiaTheme="majorEastAsia" w:cstheme="majorBidi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Pr="003F4C6B" w:rsidRDefault="00AD223E" w:rsidP="003E1D56">
                    <w:pPr>
                      <w:pStyle w:val="NoSpacing"/>
                      <w:jc w:val="center"/>
                      <w:rPr>
                        <w:rFonts w:eastAsiaTheme="majorEastAsia" w:cstheme="majorBidi"/>
                        <w:caps/>
                      </w:rPr>
                    </w:pPr>
                    <w:r w:rsidRPr="003F4C6B">
                      <w:rPr>
                        <w:rFonts w:eastAsiaTheme="majorEastAsia" w:cstheme="majorBidi"/>
                        <w:caps/>
                      </w:rPr>
                      <w:t>[Type the company name]</w:t>
                    </w:r>
                  </w:p>
                </w:tc>
              </w:sdtContent>
            </w:sdt>
          </w:tr>
          <w:tr w:rsidR="00D171FD" w:rsidRPr="003F4C6B">
            <w:trPr>
              <w:trHeight w:val="1440"/>
              <w:jc w:val="center"/>
            </w:trPr>
            <w:sdt>
              <w:sdtPr>
                <w:rPr>
                  <w:rFonts w:eastAsiaTheme="majorEastAsia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Pr="003F4C6B" w:rsidRDefault="008C6DC9" w:rsidP="008C6DC9">
                    <w:pPr>
                      <w:pStyle w:val="NoSpacing"/>
                      <w:jc w:val="center"/>
                      <w:rPr>
                        <w:rFonts w:eastAsiaTheme="majorEastAsia" w:cstheme="majorBidi"/>
                        <w:sz w:val="80"/>
                        <w:szCs w:val="80"/>
                      </w:rPr>
                    </w:pPr>
                    <w:r w:rsidRPr="003F4C6B">
                      <w:rPr>
                        <w:rFonts w:eastAsiaTheme="majorEastAsia" w:cstheme="majorBidi"/>
                        <w:sz w:val="56"/>
                        <w:szCs w:val="56"/>
                      </w:rPr>
                      <w:t>Assignment 02 – 2D Platformer</w:t>
                    </w:r>
                  </w:p>
                </w:tc>
              </w:sdtContent>
            </w:sdt>
          </w:tr>
          <w:tr w:rsidR="00D171FD" w:rsidRPr="003F4C6B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F4C6B" w:rsidRDefault="003E1D56" w:rsidP="00536F1A">
                <w:pPr>
                  <w:pStyle w:val="NoSpacing"/>
                  <w:jc w:val="center"/>
                  <w:rPr>
                    <w:rFonts w:eastAsiaTheme="majorEastAsia" w:cstheme="majorBidi"/>
                    <w:b/>
                    <w:sz w:val="60"/>
                    <w:szCs w:val="60"/>
                  </w:rPr>
                </w:pPr>
                <w:r w:rsidRPr="003F4C6B">
                  <w:rPr>
                    <w:rFonts w:eastAsiaTheme="majorEastAsia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eastAsiaTheme="majorEastAsia" w:cstheme="majorBidi"/>
                      <w:i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536F1A" w:rsidRPr="003F4C6B">
                      <w:rPr>
                        <w:rFonts w:eastAsiaTheme="majorEastAsia" w:cstheme="majorBidi"/>
                        <w:i/>
                        <w:sz w:val="60"/>
                        <w:szCs w:val="60"/>
                      </w:rPr>
                      <w:t>Lana’s Adventure</w:t>
                    </w:r>
                  </w:sdtContent>
                </w:sdt>
              </w:p>
            </w:tc>
          </w:tr>
          <w:tr w:rsidR="00D171FD" w:rsidRPr="003F4C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F4C6B">
                  <w:rPr>
                    <w:sz w:val="24"/>
                    <w:szCs w:val="24"/>
                  </w:rPr>
                  <w:t>Version #</w:t>
                </w:r>
                <w:r w:rsidR="00F17796" w:rsidRPr="003F4C6B">
                  <w:rPr>
                    <w:sz w:val="24"/>
                    <w:szCs w:val="24"/>
                  </w:rPr>
                  <w:t>2.0</w:t>
                </w: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  <w:r w:rsidRPr="003F4C6B">
                  <w:t xml:space="preserve">All work Copyright © </w:t>
                </w:r>
                <w:r w:rsidR="00041C8A" w:rsidRPr="003F4C6B">
                  <w:t>201</w:t>
                </w:r>
                <w:r w:rsidR="007D5933" w:rsidRPr="003F4C6B">
                  <w:t>4</w:t>
                </w:r>
                <w:r w:rsidRPr="003F4C6B">
                  <w:t xml:space="preserve"> by </w:t>
                </w:r>
                <w:r w:rsidR="00441501" w:rsidRPr="003F4C6B">
                  <w:t>KoolKatz</w:t>
                </w:r>
                <w:r w:rsidRPr="003F4C6B">
                  <w:t>.</w:t>
                </w:r>
              </w:p>
              <w:p w:rsidR="003E1D56" w:rsidRPr="003F4C6B" w:rsidRDefault="003E1D56">
                <w:pPr>
                  <w:pStyle w:val="NoSpacing"/>
                  <w:jc w:val="center"/>
                </w:pPr>
                <w:r w:rsidRPr="003F4C6B">
                  <w:t>All rights reserved.</w:t>
                </w: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  <w:p w:rsidR="003E1D56" w:rsidRPr="003F4C6B" w:rsidRDefault="003E1D56">
                <w:pPr>
                  <w:pStyle w:val="NoSpacing"/>
                  <w:jc w:val="center"/>
                </w:pPr>
              </w:p>
            </w:tc>
          </w:tr>
          <w:tr w:rsidR="00D171FD" w:rsidRPr="003F4C6B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F4C6B" w:rsidRDefault="00021BBC" w:rsidP="00AB173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3F4C6B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AB173C" w:rsidRPr="003F4C6B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Khandker Faim Hussain</w:t>
                    </w:r>
                    <w:r w:rsidRPr="003F4C6B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]</w:t>
                    </w:r>
                  </w:p>
                </w:tc>
              </w:sdtContent>
            </w:sdt>
          </w:tr>
          <w:tr w:rsidR="003F4C6B" w:rsidRPr="003F4C6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Pr="003F4C6B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Pr="003F4C6B" w:rsidRDefault="003E1D56"/>
        <w:p w:rsidR="003E1D56" w:rsidRPr="003F4C6B" w:rsidRDefault="00021BBC">
          <w:r w:rsidRPr="003F4C6B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61FE4F" wp14:editId="13660D05">
                    <wp:simplePos x="0" y="0"/>
                    <wp:positionH relativeFrom="column">
                      <wp:posOffset>1783080</wp:posOffset>
                    </wp:positionH>
                    <wp:positionV relativeFrom="paragraph">
                      <wp:posOffset>-5914390</wp:posOffset>
                    </wp:positionV>
                    <wp:extent cx="2353310" cy="1019175"/>
                    <wp:effectExtent l="13335" t="8890" r="5080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53310" cy="10191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Default="003E1D56" w:rsidP="003E1D56">
                                <w:pPr>
                                  <w:jc w:val="center"/>
                                </w:pPr>
                              </w:p>
                              <w:p w:rsidR="003E1D56" w:rsidRPr="003E1D56" w:rsidRDefault="003E1D56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3E1D56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Insert a Company Logo here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61FE4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140.4pt;margin-top:-465.7pt;width:185.3pt;height:80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">
                    <v:textbox>
                      <w:txbxContent>
                        <w:p w:rsidR="003E1D56" w:rsidRDefault="003E1D56" w:rsidP="003E1D56">
                          <w:pPr>
                            <w:jc w:val="center"/>
                          </w:pPr>
                        </w:p>
                        <w:p w:rsidR="003E1D56" w:rsidRPr="003E1D56" w:rsidRDefault="003E1D56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3E1D56">
                            <w:rPr>
                              <w:b/>
                              <w:sz w:val="28"/>
                              <w:szCs w:val="28"/>
                            </w:rPr>
                            <w:t>Insert a Company Logo here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D171FD" w:rsidRPr="003F4C6B">
            <w:tc>
              <w:tcPr>
                <w:tcW w:w="5000" w:type="pct"/>
              </w:tcPr>
              <w:p w:rsidR="003E1D56" w:rsidRPr="003F4C6B" w:rsidRDefault="0086161B" w:rsidP="00020617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F4C6B">
                  <w:rPr>
                    <w:sz w:val="24"/>
                    <w:szCs w:val="24"/>
                  </w:rPr>
                  <w:t>October 27, 2015</w:t>
                </w:r>
              </w:p>
            </w:tc>
          </w:tr>
        </w:tbl>
        <w:p w:rsidR="003E1D56" w:rsidRPr="003F4C6B" w:rsidRDefault="003E1D56"/>
        <w:p w:rsidR="003E1D56" w:rsidRPr="003F4C6B" w:rsidRDefault="003E1D56">
          <w:r w:rsidRPr="003F4C6B">
            <w:br w:type="page"/>
          </w:r>
        </w:p>
      </w:sdtContent>
    </w:sdt>
    <w:p w:rsidR="0097634C" w:rsidRPr="003F4C6B" w:rsidRDefault="009A4D42" w:rsidP="00597F22">
      <w:pPr>
        <w:jc w:val="center"/>
        <w:rPr>
          <w:b/>
          <w:sz w:val="24"/>
          <w:szCs w:val="24"/>
          <w:u w:val="single"/>
        </w:rPr>
      </w:pPr>
      <w:r w:rsidRPr="003F4C6B">
        <w:rPr>
          <w:b/>
          <w:sz w:val="24"/>
          <w:szCs w:val="24"/>
          <w:u w:val="single"/>
        </w:rPr>
        <w:lastRenderedPageBreak/>
        <w:t>Table of Contents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881597935"/>
        <w:docPartObj>
          <w:docPartGallery w:val="Table of Contents"/>
          <w:docPartUnique/>
        </w:docPartObj>
      </w:sdtPr>
      <w:sdtEndPr/>
      <w:sdtContent>
        <w:p w:rsidR="00482999" w:rsidRPr="003F4C6B" w:rsidRDefault="00482999">
          <w:pPr>
            <w:pStyle w:val="TOCHeading"/>
            <w:rPr>
              <w:rFonts w:asciiTheme="minorHAnsi" w:hAnsiTheme="minorHAnsi"/>
              <w:color w:val="auto"/>
            </w:rPr>
          </w:pPr>
          <w:r w:rsidRPr="003F4C6B">
            <w:rPr>
              <w:rFonts w:asciiTheme="minorHAnsi" w:hAnsiTheme="minorHAnsi"/>
              <w:color w:val="auto"/>
            </w:rPr>
            <w:t>Table of Contents</w:t>
          </w:r>
        </w:p>
        <w:p w:rsidR="00482999" w:rsidRPr="003F4C6B" w:rsidRDefault="00DB001F">
          <w:pPr>
            <w:pStyle w:val="TOC1"/>
          </w:pPr>
          <w:sdt>
            <w:sdtPr>
              <w:rPr>
                <w:b/>
                <w:bCs/>
              </w:rPr>
              <w:id w:val="183865962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3F4C6B">
                <w:rPr>
                  <w:b/>
                  <w:bCs/>
                </w:rPr>
                <w:t>Type chapter title (level 1)</w:t>
              </w:r>
            </w:sdtContent>
          </w:sdt>
          <w:r w:rsidR="00482999" w:rsidRPr="003F4C6B">
            <w:ptab w:relativeTo="margin" w:alignment="right" w:leader="dot"/>
          </w:r>
          <w:r w:rsidR="00482999" w:rsidRPr="003F4C6B">
            <w:rPr>
              <w:b/>
              <w:bCs/>
            </w:rPr>
            <w:t>1</w:t>
          </w:r>
        </w:p>
        <w:p w:rsidR="00482999" w:rsidRPr="003F4C6B" w:rsidRDefault="00DB001F">
          <w:pPr>
            <w:pStyle w:val="TOC2"/>
            <w:ind w:left="216"/>
          </w:pPr>
          <w:sdt>
            <w:sdtPr>
              <w:id w:val="1667506712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3F4C6B">
                <w:t>Type chapter title (level 2)</w:t>
              </w:r>
            </w:sdtContent>
          </w:sdt>
          <w:r w:rsidR="00482999" w:rsidRPr="003F4C6B">
            <w:ptab w:relativeTo="margin" w:alignment="right" w:leader="dot"/>
          </w:r>
          <w:r w:rsidR="00482999" w:rsidRPr="003F4C6B">
            <w:t>2</w:t>
          </w:r>
        </w:p>
        <w:p w:rsidR="00482999" w:rsidRPr="003F4C6B" w:rsidRDefault="00DB001F">
          <w:pPr>
            <w:pStyle w:val="TOC3"/>
            <w:ind w:left="446"/>
          </w:pPr>
          <w:sdt>
            <w:sdtPr>
              <w:id w:val="93059032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3F4C6B">
                <w:t>Type chapter title (level 3)</w:t>
              </w:r>
            </w:sdtContent>
          </w:sdt>
          <w:r w:rsidR="00482999" w:rsidRPr="003F4C6B">
            <w:ptab w:relativeTo="margin" w:alignment="right" w:leader="dot"/>
          </w:r>
          <w:r w:rsidR="00482999" w:rsidRPr="003F4C6B">
            <w:t>3</w:t>
          </w:r>
        </w:p>
        <w:p w:rsidR="00482999" w:rsidRPr="003F4C6B" w:rsidRDefault="00DB001F">
          <w:pPr>
            <w:pStyle w:val="TOC1"/>
          </w:pPr>
          <w:sdt>
            <w:sdtPr>
              <w:rPr>
                <w:b/>
                <w:bCs/>
              </w:rPr>
              <w:id w:val="183865966"/>
              <w:placeholder>
                <w:docPart w:val="448B005C92814DAD9EFAD6497BB886EA"/>
              </w:placeholder>
              <w:temporary/>
              <w:showingPlcHdr/>
            </w:sdtPr>
            <w:sdtEndPr/>
            <w:sdtContent>
              <w:r w:rsidR="00482999" w:rsidRPr="003F4C6B">
                <w:rPr>
                  <w:b/>
                  <w:bCs/>
                </w:rPr>
                <w:t>Type chapter title (level 1)</w:t>
              </w:r>
            </w:sdtContent>
          </w:sdt>
          <w:r w:rsidR="00482999" w:rsidRPr="003F4C6B">
            <w:ptab w:relativeTo="margin" w:alignment="right" w:leader="dot"/>
          </w:r>
          <w:r w:rsidR="00482999" w:rsidRPr="003F4C6B">
            <w:rPr>
              <w:b/>
              <w:bCs/>
            </w:rPr>
            <w:t>4</w:t>
          </w:r>
        </w:p>
        <w:p w:rsidR="00482999" w:rsidRPr="003F4C6B" w:rsidRDefault="00DB001F">
          <w:pPr>
            <w:pStyle w:val="TOC2"/>
            <w:ind w:left="216"/>
          </w:pPr>
          <w:sdt>
            <w:sdtPr>
              <w:id w:val="93059040"/>
              <w:placeholder>
                <w:docPart w:val="8962EF3E38B146749808ADFFCF6DC6AF"/>
              </w:placeholder>
              <w:temporary/>
              <w:showingPlcHdr/>
            </w:sdtPr>
            <w:sdtEndPr/>
            <w:sdtContent>
              <w:r w:rsidR="00482999" w:rsidRPr="003F4C6B">
                <w:t>Type chapter title (level 2)</w:t>
              </w:r>
            </w:sdtContent>
          </w:sdt>
          <w:r w:rsidR="00482999" w:rsidRPr="003F4C6B">
            <w:ptab w:relativeTo="margin" w:alignment="right" w:leader="dot"/>
          </w:r>
          <w:r w:rsidR="00482999" w:rsidRPr="003F4C6B">
            <w:t>5</w:t>
          </w:r>
        </w:p>
        <w:p w:rsidR="00482999" w:rsidRPr="003F4C6B" w:rsidRDefault="00DB001F">
          <w:pPr>
            <w:pStyle w:val="TOC3"/>
            <w:ind w:left="446"/>
          </w:pPr>
          <w:sdt>
            <w:sdtPr>
              <w:id w:val="93059044"/>
              <w:placeholder>
                <w:docPart w:val="AEA7798BED8147B49F85D74DD4BC46CF"/>
              </w:placeholder>
              <w:temporary/>
              <w:showingPlcHdr/>
            </w:sdtPr>
            <w:sdtEndPr/>
            <w:sdtContent>
              <w:r w:rsidR="00482999" w:rsidRPr="003F4C6B">
                <w:t>Type chapter title (level 3)</w:t>
              </w:r>
            </w:sdtContent>
          </w:sdt>
          <w:r w:rsidR="00482999" w:rsidRPr="003F4C6B">
            <w:ptab w:relativeTo="margin" w:alignment="right" w:leader="dot"/>
          </w:r>
          <w:r w:rsidR="00482999" w:rsidRPr="003F4C6B">
            <w:t>6</w:t>
          </w:r>
        </w:p>
      </w:sdtContent>
    </w:sdt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ED39B5" w:rsidRPr="003F4C6B" w:rsidRDefault="00ED39B5" w:rsidP="009A4D42">
      <w:pPr>
        <w:jc w:val="center"/>
        <w:rPr>
          <w:b/>
          <w:sz w:val="24"/>
          <w:szCs w:val="24"/>
          <w:u w:val="single"/>
        </w:rPr>
      </w:pPr>
    </w:p>
    <w:p w:rsidR="00324D46" w:rsidRPr="003F4C6B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3F4C6B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3F4C6B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3F4C6B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324D46" w:rsidRPr="003F4C6B" w:rsidRDefault="00324D46" w:rsidP="009A4D42">
      <w:pPr>
        <w:jc w:val="center"/>
        <w:rPr>
          <w:b/>
          <w:sz w:val="24"/>
          <w:szCs w:val="24"/>
          <w:u w:val="single"/>
        </w:rPr>
      </w:pPr>
    </w:p>
    <w:p w:rsidR="00F56775" w:rsidRPr="003F4C6B" w:rsidRDefault="009A4D42" w:rsidP="009A4D42">
      <w:pPr>
        <w:jc w:val="center"/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t>Version History</w:t>
      </w:r>
    </w:p>
    <w:p w:rsidR="00E00B56" w:rsidRPr="00B14A7E" w:rsidRDefault="00D03697" w:rsidP="00B14A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Style w:val="Strong"/>
          <w:rFonts w:cs="Helvetica"/>
          <w:b w:val="0"/>
          <w:color w:val="000000"/>
          <w:sz w:val="24"/>
          <w:szCs w:val="24"/>
          <w:shd w:val="clear" w:color="auto" w:fill="FFFFFF"/>
        </w:rPr>
      </w:pPr>
      <w:r w:rsidRPr="003009BF">
        <w:rPr>
          <w:rFonts w:eastAsia="Times New Roman" w:cs="Consolas"/>
          <w:b/>
          <w:sz w:val="24"/>
          <w:szCs w:val="20"/>
          <w:lang w:val="en-US" w:eastAsia="en-US"/>
        </w:rPr>
        <w:t>First commit</w:t>
      </w:r>
      <w:r w:rsidR="000712D2" w:rsidRPr="003009BF">
        <w:rPr>
          <w:rFonts w:eastAsia="Times New Roman" w:cs="Consolas"/>
          <w:b/>
          <w:sz w:val="24"/>
          <w:szCs w:val="20"/>
          <w:lang w:val="en-US" w:eastAsia="en-US"/>
        </w:rPr>
        <w:t>:</w:t>
      </w:r>
      <w:r w:rsidR="00D50939" w:rsidRPr="00B14A7E">
        <w:rPr>
          <w:rFonts w:eastAsia="Times New Roman" w:cs="Consolas"/>
          <w:b/>
          <w:sz w:val="20"/>
          <w:szCs w:val="20"/>
          <w:lang w:val="en-US" w:eastAsia="en-US"/>
        </w:rPr>
        <w:br/>
      </w:r>
      <w:r w:rsidR="00AA2062" w:rsidRPr="00B14A7E">
        <w:rPr>
          <w:rFonts w:eastAsia="Times New Roman" w:cs="Consolas"/>
          <w:sz w:val="24"/>
          <w:szCs w:val="24"/>
          <w:lang w:val="en-US" w:eastAsia="en-US"/>
        </w:rPr>
        <w:t>Added</w:t>
      </w:r>
      <w:r w:rsidR="006C3718" w:rsidRPr="00B14A7E">
        <w:rPr>
          <w:rFonts w:eastAsia="Times New Roman" w:cs="Consolas"/>
          <w:sz w:val="24"/>
          <w:szCs w:val="24"/>
          <w:lang w:val="en-US" w:eastAsia="en-US"/>
        </w:rPr>
        <w:t xml:space="preserve"> folders including: </w:t>
      </w:r>
      <w:r w:rsidR="00CA5088" w:rsidRPr="00B14A7E">
        <w:rPr>
          <w:rFonts w:eastAsia="Times New Roman" w:cs="Consolas"/>
          <w:sz w:val="24"/>
          <w:szCs w:val="24"/>
          <w:lang w:val="en-US" w:eastAsia="en-US"/>
        </w:rPr>
        <w:t>_Scenes</w:t>
      </w:r>
      <w:r w:rsidR="00B61EA4" w:rsidRPr="00B14A7E">
        <w:rPr>
          <w:rFonts w:eastAsia="Times New Roman" w:cs="Consolas"/>
          <w:sz w:val="24"/>
          <w:szCs w:val="24"/>
          <w:lang w:val="en-US" w:eastAsia="en-US"/>
        </w:rPr>
        <w:t>, Materials, and</w:t>
      </w:r>
      <w:r w:rsidR="000C0487" w:rsidRPr="00B14A7E">
        <w:rPr>
          <w:rFonts w:eastAsia="Times New Roman" w:cs="Consolas"/>
          <w:sz w:val="24"/>
          <w:szCs w:val="24"/>
          <w:lang w:val="en-US" w:eastAsia="en-US"/>
        </w:rPr>
        <w:t xml:space="preserve"> Sprites</w:t>
      </w:r>
      <w:r w:rsidR="00274341" w:rsidRPr="00B14A7E">
        <w:rPr>
          <w:rFonts w:eastAsia="Times New Roman" w:cs="Consolas"/>
          <w:sz w:val="24"/>
          <w:szCs w:val="24"/>
          <w:lang w:val="en-US" w:eastAsia="en-US"/>
        </w:rPr>
        <w:t xml:space="preserve"> as well as creating the platform material and</w:t>
      </w:r>
      <w:r w:rsidR="0057463D" w:rsidRPr="00B14A7E">
        <w:rPr>
          <w:rFonts w:eastAsia="Times New Roman" w:cs="Consolas"/>
          <w:sz w:val="24"/>
          <w:szCs w:val="24"/>
          <w:lang w:val="en-US" w:eastAsia="en-US"/>
        </w:rPr>
        <w:t xml:space="preserve"> saving the</w:t>
      </w:r>
      <w:r w:rsidR="00274341" w:rsidRPr="00B14A7E">
        <w:rPr>
          <w:rFonts w:eastAsia="Times New Roman" w:cs="Consolas"/>
          <w:sz w:val="24"/>
          <w:szCs w:val="24"/>
          <w:lang w:val="en-US" w:eastAsia="en-US"/>
        </w:rPr>
        <w:t xml:space="preserve"> Main Scene: “</w:t>
      </w:r>
      <w:r w:rsidR="00DD2763" w:rsidRPr="00B14A7E">
        <w:rPr>
          <w:rStyle w:val="Strong"/>
          <w:rFonts w:cs="Helvetica"/>
          <w:b w:val="0"/>
          <w:color w:val="000000"/>
          <w:sz w:val="24"/>
          <w:szCs w:val="24"/>
          <w:shd w:val="clear" w:color="auto" w:fill="FFFFFF"/>
        </w:rPr>
        <w:t>MainScene_2D-Platformer.unity”</w:t>
      </w:r>
      <w:r w:rsidR="00B14A7E" w:rsidRPr="00B14A7E">
        <w:rPr>
          <w:rStyle w:val="Strong"/>
          <w:rFonts w:cs="Helvetica"/>
          <w:b w:val="0"/>
          <w:color w:val="000000"/>
          <w:sz w:val="24"/>
          <w:szCs w:val="24"/>
          <w:shd w:val="clear" w:color="auto" w:fill="FFFFFF"/>
        </w:rPr>
        <w:t>.</w:t>
      </w:r>
    </w:p>
    <w:p w:rsidR="00EA42BD" w:rsidRPr="00B14A7E" w:rsidRDefault="00B85623" w:rsidP="00B14A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Style w:val="Strong"/>
          <w:rFonts w:eastAsia="Times New Roman" w:cs="Consolas"/>
          <w:b w:val="0"/>
          <w:bCs w:val="0"/>
          <w:sz w:val="24"/>
          <w:szCs w:val="20"/>
          <w:lang w:val="en-US" w:eastAsia="en-US"/>
        </w:rPr>
      </w:pPr>
      <w:r w:rsidRPr="003009BF">
        <w:rPr>
          <w:rFonts w:eastAsia="Times New Roman" w:cs="Consolas"/>
          <w:b/>
          <w:sz w:val="24"/>
          <w:szCs w:val="20"/>
          <w:lang w:val="en-US" w:eastAsia="en-US"/>
        </w:rPr>
        <w:t>Added</w:t>
      </w:r>
      <w:r w:rsidR="000316B8" w:rsidRPr="003009BF">
        <w:rPr>
          <w:rFonts w:eastAsia="Times New Roman" w:cs="Consolas"/>
          <w:b/>
          <w:sz w:val="24"/>
          <w:szCs w:val="20"/>
          <w:lang w:val="en-US" w:eastAsia="en-US"/>
        </w:rPr>
        <w:t xml:space="preserve"> the following: player's animator and script, objects including …</w:t>
      </w:r>
      <w:r w:rsidR="003009BF">
        <w:rPr>
          <w:rFonts w:eastAsia="Times New Roman" w:cs="Consolas"/>
          <w:b/>
          <w:sz w:val="24"/>
          <w:szCs w:val="20"/>
          <w:lang w:val="en-US" w:eastAsia="en-US"/>
        </w:rPr>
        <w:t>:</w:t>
      </w:r>
      <w:r w:rsidR="00DD5CE3" w:rsidRPr="00B14A7E">
        <w:rPr>
          <w:rFonts w:eastAsia="Times New Roman" w:cs="Consolas"/>
          <w:sz w:val="24"/>
          <w:szCs w:val="20"/>
          <w:lang w:val="en-US" w:eastAsia="en-US"/>
        </w:rPr>
        <w:br/>
      </w:r>
      <w:r w:rsidR="008614E3" w:rsidRPr="00B14A7E">
        <w:rPr>
          <w:rFonts w:eastAsia="Times New Roman" w:cs="Consolas"/>
          <w:sz w:val="24"/>
          <w:szCs w:val="20"/>
          <w:lang w:val="en-US" w:eastAsia="en-US"/>
        </w:rPr>
        <w:t>Failed commit using GitHub desktop</w:t>
      </w:r>
      <w:r w:rsidR="00BE35FD" w:rsidRPr="00B14A7E">
        <w:rPr>
          <w:rFonts w:eastAsia="Times New Roman" w:cs="Consolas"/>
          <w:sz w:val="24"/>
          <w:szCs w:val="20"/>
          <w:lang w:val="en-US" w:eastAsia="en-US"/>
        </w:rPr>
        <w:t>.</w:t>
      </w:r>
    </w:p>
    <w:p w:rsidR="006842F9" w:rsidRPr="00A71625" w:rsidRDefault="00A2155A" w:rsidP="00B14A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cs="Helvetica"/>
          <w:b/>
          <w:bCs/>
          <w:color w:val="000000"/>
          <w:sz w:val="24"/>
          <w:szCs w:val="24"/>
          <w:shd w:val="clear" w:color="auto" w:fill="FFFFFF"/>
        </w:rPr>
      </w:pPr>
      <w:r w:rsidRPr="00A71625">
        <w:rPr>
          <w:rFonts w:eastAsia="Times New Roman" w:cs="Consolas"/>
          <w:b/>
          <w:sz w:val="24"/>
          <w:szCs w:val="20"/>
          <w:lang w:val="en-US" w:eastAsia="en-US"/>
        </w:rPr>
        <w:t>Second Commit</w:t>
      </w:r>
    </w:p>
    <w:p w:rsidR="005D72EE" w:rsidRPr="00B14A7E" w:rsidRDefault="003A4C92" w:rsidP="00A11DC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4"/>
          <w:lang w:val="en-US" w:eastAsia="en-US"/>
        </w:rPr>
      </w:pPr>
      <w:r w:rsidRPr="00B14A7E">
        <w:rPr>
          <w:rFonts w:eastAsia="Times New Roman" w:cs="Consolas"/>
          <w:sz w:val="24"/>
          <w:szCs w:val="24"/>
          <w:lang w:val="en-US" w:eastAsia="en-US"/>
        </w:rPr>
        <w:t xml:space="preserve">Added folders including: Audio, Prefabs, </w:t>
      </w:r>
      <w:r w:rsidR="00F3254E" w:rsidRPr="00B14A7E">
        <w:rPr>
          <w:rFonts w:eastAsia="Times New Roman" w:cs="Consolas"/>
          <w:sz w:val="24"/>
          <w:szCs w:val="24"/>
          <w:lang w:val="en-US" w:eastAsia="en-US"/>
        </w:rPr>
        <w:t xml:space="preserve">Animations, </w:t>
      </w:r>
      <w:r w:rsidRPr="00B14A7E">
        <w:rPr>
          <w:rFonts w:eastAsia="Times New Roman" w:cs="Consolas"/>
          <w:sz w:val="24"/>
          <w:szCs w:val="24"/>
          <w:lang w:val="en-US" w:eastAsia="en-US"/>
        </w:rPr>
        <w:t xml:space="preserve">and _Scripts. </w:t>
      </w:r>
      <w:r w:rsidR="00F732FD" w:rsidRPr="00B14A7E">
        <w:rPr>
          <w:rFonts w:eastAsia="Times New Roman" w:cs="Consolas"/>
          <w:sz w:val="24"/>
          <w:szCs w:val="24"/>
          <w:lang w:val="en-US" w:eastAsia="en-US"/>
        </w:rPr>
        <w:t xml:space="preserve">Created Player’s animation </w:t>
      </w:r>
      <w:r w:rsidR="00AF64FD" w:rsidRPr="00B14A7E">
        <w:rPr>
          <w:rFonts w:eastAsia="Times New Roman" w:cs="Consolas"/>
          <w:sz w:val="24"/>
          <w:szCs w:val="24"/>
          <w:lang w:val="en-US" w:eastAsia="en-US"/>
        </w:rPr>
        <w:t xml:space="preserve">clips and controllers </w:t>
      </w:r>
      <w:r w:rsidR="00F732FD" w:rsidRPr="00B14A7E">
        <w:rPr>
          <w:rFonts w:eastAsia="Times New Roman" w:cs="Consolas"/>
          <w:sz w:val="24"/>
          <w:szCs w:val="24"/>
          <w:lang w:val="en-US" w:eastAsia="en-US"/>
        </w:rPr>
        <w:t>(idle, walk/run, and jumping)</w:t>
      </w:r>
      <w:r w:rsidR="005D72EE" w:rsidRPr="00B14A7E">
        <w:rPr>
          <w:rFonts w:eastAsia="Times New Roman" w:cs="Consolas"/>
          <w:sz w:val="24"/>
          <w:szCs w:val="24"/>
          <w:lang w:val="en-US" w:eastAsia="en-US"/>
        </w:rPr>
        <w:t>. Added sound effects and background music. Player prefab and scripts (PlayerColider and DeathTrigger)</w:t>
      </w:r>
      <w:r w:rsidR="00B14A7E" w:rsidRPr="00B14A7E">
        <w:rPr>
          <w:rFonts w:eastAsia="Times New Roman" w:cs="Consolas"/>
          <w:sz w:val="24"/>
          <w:szCs w:val="24"/>
          <w:lang w:val="en-US" w:eastAsia="en-US"/>
        </w:rPr>
        <w:t>.</w:t>
      </w:r>
    </w:p>
    <w:p w:rsidR="00EB245D" w:rsidRPr="00B14A7E" w:rsidRDefault="00EC3C8B" w:rsidP="00B14A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A71625">
        <w:rPr>
          <w:rFonts w:eastAsia="Times New Roman" w:cs="Consolas"/>
          <w:b/>
          <w:sz w:val="24"/>
          <w:szCs w:val="20"/>
          <w:lang w:val="en-US" w:eastAsia="en-US"/>
        </w:rPr>
        <w:t>Commit 3:</w:t>
      </w:r>
      <w:r w:rsidR="000D1DBB" w:rsidRPr="00B14A7E">
        <w:rPr>
          <w:rFonts w:cs="Helvetica"/>
          <w:bCs/>
          <w:color w:val="000000"/>
          <w:sz w:val="24"/>
          <w:szCs w:val="24"/>
          <w:shd w:val="clear" w:color="auto" w:fill="FFFFFF"/>
        </w:rPr>
        <w:br/>
      </w:r>
      <w:r w:rsidR="00A326B0" w:rsidRPr="00B14A7E">
        <w:rPr>
          <w:rFonts w:eastAsia="Times New Roman" w:cs="Consolas"/>
          <w:sz w:val="24"/>
          <w:szCs w:val="20"/>
          <w:lang w:val="en-US" w:eastAsia="en-US"/>
        </w:rPr>
        <w:t xml:space="preserve">Added: enemy sprites, enemy animation (idle and run), enemy prefab, </w:t>
      </w:r>
      <w:r w:rsidR="00245FE6" w:rsidRPr="00B14A7E">
        <w:rPr>
          <w:rFonts w:eastAsia="Times New Roman" w:cs="Consolas"/>
          <w:sz w:val="24"/>
          <w:szCs w:val="20"/>
          <w:lang w:val="en-US" w:eastAsia="en-US"/>
        </w:rPr>
        <w:t>two more scripts (EnemyControlle</w:t>
      </w:r>
      <w:r w:rsidR="0022047E" w:rsidRPr="00B14A7E">
        <w:rPr>
          <w:rFonts w:eastAsia="Times New Roman" w:cs="Consolas"/>
          <w:sz w:val="24"/>
          <w:szCs w:val="20"/>
          <w:lang w:val="en-US" w:eastAsia="en-US"/>
        </w:rPr>
        <w:t>r and ItemController), and an empty object for line casting used on enemy.</w:t>
      </w:r>
    </w:p>
    <w:p w:rsidR="0022047E" w:rsidRPr="00A71625" w:rsidRDefault="003E60CA" w:rsidP="00B14A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A71625">
        <w:rPr>
          <w:rFonts w:eastAsia="Times New Roman" w:cs="Consolas"/>
          <w:b/>
          <w:sz w:val="24"/>
          <w:szCs w:val="20"/>
          <w:lang w:val="en-US" w:eastAsia="en-US"/>
        </w:rPr>
        <w:t xml:space="preserve">Commit </w:t>
      </w:r>
      <w:r w:rsidR="001229C7" w:rsidRPr="00A71625">
        <w:rPr>
          <w:rFonts w:eastAsia="Times New Roman" w:cs="Consolas"/>
          <w:b/>
          <w:sz w:val="24"/>
          <w:szCs w:val="20"/>
          <w:lang w:val="en-US" w:eastAsia="en-US"/>
        </w:rPr>
        <w:t>4 -</w:t>
      </w:r>
      <w:r w:rsidR="00B56514" w:rsidRPr="00A71625">
        <w:rPr>
          <w:rFonts w:eastAsia="Times New Roman" w:cs="Consolas"/>
          <w:b/>
          <w:sz w:val="24"/>
          <w:szCs w:val="20"/>
          <w:lang w:val="en-US" w:eastAsia="en-US"/>
        </w:rPr>
        <w:t xml:space="preserve"> (Platform spawning and backgrounds):</w:t>
      </w:r>
    </w:p>
    <w:p w:rsidR="00B30017" w:rsidRPr="00B14A7E" w:rsidRDefault="00FD4005" w:rsidP="005600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B14A7E">
        <w:rPr>
          <w:rFonts w:eastAsia="Times New Roman" w:cs="Consolas"/>
          <w:sz w:val="24"/>
          <w:szCs w:val="20"/>
          <w:lang w:val="en-US" w:eastAsia="en-US"/>
        </w:rPr>
        <w:t>Added scripts (SpawnManager and PlatformFall)</w:t>
      </w:r>
      <w:r w:rsidR="00570BB2" w:rsidRPr="00B14A7E">
        <w:rPr>
          <w:rFonts w:eastAsia="Times New Roman" w:cs="Consolas"/>
          <w:sz w:val="24"/>
          <w:szCs w:val="20"/>
          <w:lang w:val="en-US" w:eastAsia="en-US"/>
        </w:rPr>
        <w:t>, used background images</w:t>
      </w:r>
      <w:r w:rsidR="009B7A77" w:rsidRPr="00B14A7E">
        <w:rPr>
          <w:rFonts w:eastAsia="Times New Roman" w:cs="Consolas"/>
          <w:sz w:val="24"/>
          <w:szCs w:val="20"/>
          <w:lang w:val="en-US" w:eastAsia="en-US"/>
        </w:rPr>
        <w:t xml:space="preserve"> provided from Opengameart.</w:t>
      </w:r>
      <w:r w:rsidR="000D5CB7" w:rsidRPr="00B14A7E">
        <w:rPr>
          <w:rFonts w:eastAsia="Times New Roman" w:cs="Consolas"/>
          <w:sz w:val="24"/>
          <w:szCs w:val="20"/>
          <w:lang w:val="en-US" w:eastAsia="en-US"/>
        </w:rPr>
        <w:t>org</w:t>
      </w:r>
      <w:r w:rsidR="00570BB2" w:rsidRPr="00B14A7E">
        <w:rPr>
          <w:rFonts w:eastAsia="Times New Roman" w:cs="Consolas"/>
          <w:sz w:val="24"/>
          <w:szCs w:val="20"/>
          <w:lang w:val="en-US" w:eastAsia="en-US"/>
        </w:rPr>
        <w:t>, and organized hierarchy</w:t>
      </w:r>
      <w:r w:rsidR="00A72FC7" w:rsidRPr="00B14A7E">
        <w:rPr>
          <w:rFonts w:eastAsia="Times New Roman" w:cs="Consolas"/>
          <w:sz w:val="24"/>
          <w:szCs w:val="20"/>
          <w:lang w:val="en-US" w:eastAsia="en-US"/>
        </w:rPr>
        <w:t xml:space="preserve"> in Unity.</w:t>
      </w:r>
    </w:p>
    <w:p w:rsidR="00E556E7" w:rsidRPr="00B14A7E" w:rsidRDefault="00B2796B" w:rsidP="00B14A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A71625">
        <w:rPr>
          <w:rFonts w:eastAsia="Times New Roman" w:cs="Consolas"/>
          <w:b/>
          <w:sz w:val="24"/>
          <w:szCs w:val="20"/>
          <w:lang w:val="en-US" w:eastAsia="en-US"/>
        </w:rPr>
        <w:t>Added:</w:t>
      </w:r>
      <w:r w:rsidRPr="00B14A7E">
        <w:rPr>
          <w:rFonts w:eastAsia="Times New Roman" w:cs="Consolas"/>
          <w:sz w:val="24"/>
          <w:szCs w:val="20"/>
          <w:lang w:val="en-US" w:eastAsia="en-US"/>
        </w:rPr>
        <w:br/>
      </w:r>
      <w:r w:rsidR="00DE0BAE" w:rsidRPr="00B14A7E">
        <w:rPr>
          <w:rFonts w:eastAsia="Times New Roman" w:cs="Consolas"/>
          <w:sz w:val="24"/>
          <w:szCs w:val="20"/>
          <w:lang w:val="en-US" w:eastAsia="en-US"/>
        </w:rPr>
        <w:t>Failed commit using GitShell (Bash)</w:t>
      </w:r>
    </w:p>
    <w:p w:rsidR="00FC3D4D" w:rsidRPr="00A71625" w:rsidRDefault="002C1C0B" w:rsidP="00B14A7E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b/>
          <w:sz w:val="24"/>
          <w:szCs w:val="20"/>
          <w:lang w:val="en-US" w:eastAsia="en-US"/>
        </w:rPr>
      </w:pPr>
      <w:r w:rsidRPr="00A71625">
        <w:rPr>
          <w:rFonts w:eastAsia="Times New Roman" w:cs="Consolas"/>
          <w:b/>
          <w:sz w:val="24"/>
          <w:szCs w:val="20"/>
          <w:lang w:val="en-US" w:eastAsia="en-US"/>
        </w:rPr>
        <w:t>Commit 5 - (Score system, texts,:</w:t>
      </w:r>
    </w:p>
    <w:p w:rsidR="002C1C0B" w:rsidRPr="00B14A7E" w:rsidRDefault="00B61FFC" w:rsidP="005600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eastAsia="Times New Roman" w:cs="Consolas"/>
          <w:sz w:val="24"/>
          <w:szCs w:val="20"/>
          <w:lang w:val="en-US" w:eastAsia="en-US"/>
        </w:rPr>
      </w:pPr>
      <w:r w:rsidRPr="00B14A7E">
        <w:rPr>
          <w:rFonts w:eastAsia="Times New Roman" w:cs="Consolas"/>
          <w:sz w:val="24"/>
          <w:szCs w:val="20"/>
          <w:lang w:val="en-US" w:eastAsia="en-US"/>
        </w:rPr>
        <w:t>Added:</w:t>
      </w:r>
      <w:r w:rsidR="00EF2468" w:rsidRPr="00B14A7E">
        <w:rPr>
          <w:rFonts w:eastAsia="Times New Roman" w:cs="Consolas"/>
          <w:sz w:val="24"/>
          <w:szCs w:val="20"/>
          <w:lang w:val="en-US" w:eastAsia="en-US"/>
        </w:rPr>
        <w:t xml:space="preserve"> s</w:t>
      </w:r>
      <w:r w:rsidRPr="00B14A7E">
        <w:rPr>
          <w:rFonts w:eastAsia="Times New Roman" w:cs="Consolas"/>
          <w:sz w:val="24"/>
          <w:szCs w:val="20"/>
          <w:lang w:val="en-US" w:eastAsia="en-US"/>
        </w:rPr>
        <w:t>cripts (ScoreManager, DamageByContact, PlayerHealth) New Audio Fixed platform spawning Inserted Canvas to recreate text Text (Slider, heart image, and damage image)</w:t>
      </w:r>
      <w:r w:rsidR="00E911D4" w:rsidRPr="00B14A7E">
        <w:rPr>
          <w:rFonts w:eastAsia="Times New Roman" w:cs="Consolas"/>
          <w:sz w:val="24"/>
          <w:szCs w:val="20"/>
          <w:lang w:val="en-US" w:eastAsia="en-US"/>
        </w:rPr>
        <w:t>.</w:t>
      </w:r>
    </w:p>
    <w:p w:rsidR="00811EB3" w:rsidRPr="003F4C6B" w:rsidRDefault="00811EB3" w:rsidP="00B104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cs="Helvetica"/>
          <w:bCs/>
          <w:color w:val="000000"/>
          <w:sz w:val="24"/>
          <w:szCs w:val="24"/>
          <w:shd w:val="clear" w:color="auto" w:fill="FFFFFF"/>
        </w:rPr>
      </w:pPr>
      <w:r w:rsidRPr="003F4C6B">
        <w:rPr>
          <w:rFonts w:eastAsia="Times New Roman" w:cs="Consolas"/>
          <w:sz w:val="24"/>
          <w:szCs w:val="20"/>
          <w:lang w:val="en-US" w:eastAsia="en-US"/>
        </w:rPr>
        <w:br/>
      </w:r>
    </w:p>
    <w:p w:rsidR="009A4D42" w:rsidRPr="003F4C6B" w:rsidRDefault="009A4D42">
      <w:pPr>
        <w:rPr>
          <w:sz w:val="24"/>
          <w:szCs w:val="24"/>
        </w:rPr>
      </w:pPr>
      <w:r w:rsidRPr="003F4C6B">
        <w:rPr>
          <w:sz w:val="24"/>
          <w:szCs w:val="24"/>
        </w:rPr>
        <w:br w:type="page"/>
      </w:r>
    </w:p>
    <w:p w:rsidR="00686D09" w:rsidRPr="003F4C6B" w:rsidRDefault="00686D09" w:rsidP="00686D09">
      <w:pPr>
        <w:jc w:val="right"/>
        <w:rPr>
          <w:sz w:val="24"/>
          <w:szCs w:val="24"/>
        </w:rPr>
      </w:pPr>
      <w:r w:rsidRPr="003F4C6B"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 w:rsidRPr="003F4C6B">
        <w:rPr>
          <w:sz w:val="24"/>
          <w:szCs w:val="24"/>
        </w:rPr>
        <w:t>’s design</w:t>
      </w:r>
      <w:r w:rsidRPr="003F4C6B">
        <w:rPr>
          <w:sz w:val="24"/>
          <w:szCs w:val="24"/>
        </w:rPr>
        <w:t>.]</w:t>
      </w:r>
    </w:p>
    <w:p w:rsidR="00686D09" w:rsidRPr="003F4C6B" w:rsidRDefault="00686D09" w:rsidP="00686D09">
      <w:pPr>
        <w:jc w:val="right"/>
        <w:rPr>
          <w:sz w:val="24"/>
          <w:szCs w:val="24"/>
        </w:rPr>
      </w:pPr>
    </w:p>
    <w:p w:rsidR="008C6B2D" w:rsidRPr="003F4C6B" w:rsidRDefault="008C6B2D" w:rsidP="00686D09">
      <w:pPr>
        <w:jc w:val="right"/>
        <w:rPr>
          <w:sz w:val="24"/>
          <w:szCs w:val="24"/>
        </w:rPr>
      </w:pPr>
    </w:p>
    <w:p w:rsidR="00BF4089" w:rsidRPr="003F4C6B" w:rsidRDefault="006647A1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Detailed Game Description</w:t>
      </w:r>
    </w:p>
    <w:p w:rsidR="009A4D42" w:rsidRPr="003F4C6B" w:rsidRDefault="00042C0D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The goal of the game is for the player to survive as long as he/she can and gain the most points which is added via collecting coins on each </w:t>
      </w:r>
      <w:r w:rsidR="00785E42">
        <w:rPr>
          <w:i/>
          <w:sz w:val="24"/>
          <w:szCs w:val="24"/>
        </w:rPr>
        <w:t>platform</w:t>
      </w:r>
      <w:r>
        <w:rPr>
          <w:i/>
          <w:sz w:val="24"/>
          <w:szCs w:val="24"/>
        </w:rPr>
        <w:t>.</w:t>
      </w:r>
      <w:r w:rsidR="00785E42">
        <w:rPr>
          <w:i/>
          <w:sz w:val="24"/>
          <w:szCs w:val="24"/>
        </w:rPr>
        <w:t xml:space="preserve"> The end goal is to reach the end where the player will see their score results.</w:t>
      </w:r>
    </w:p>
    <w:p w:rsidR="00686D09" w:rsidRPr="003F4C6B" w:rsidRDefault="00686D09" w:rsidP="00686D09">
      <w:pPr>
        <w:rPr>
          <w:b/>
          <w:sz w:val="24"/>
          <w:szCs w:val="24"/>
        </w:rPr>
      </w:pPr>
    </w:p>
    <w:p w:rsidR="009F6693" w:rsidRPr="003F4C6B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t>Game Play Mechanics</w:t>
      </w:r>
    </w:p>
    <w:p w:rsidR="00686D09" w:rsidRDefault="00D41A9E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Environment and hazards: </w:t>
      </w:r>
      <w:r w:rsidR="00490E71">
        <w:rPr>
          <w:i/>
          <w:sz w:val="24"/>
          <w:szCs w:val="24"/>
        </w:rPr>
        <w:t>Platform falls within 5 seconds as soon as the player “hits” the platform, while avoiding ninjas and their kunai (ninja star).</w:t>
      </w:r>
    </w:p>
    <w:p w:rsidR="000B453F" w:rsidRPr="003F4C6B" w:rsidRDefault="000B453F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Scoring: coins are randomly spawned on each platform in three different locations on that platform, as soon as the player “hits” one, their score increments by the value of 10.</w:t>
      </w:r>
    </w:p>
    <w:p w:rsidR="00686D09" w:rsidRPr="003F4C6B" w:rsidRDefault="00686D09" w:rsidP="00686D09">
      <w:pPr>
        <w:rPr>
          <w:b/>
          <w:sz w:val="24"/>
          <w:szCs w:val="24"/>
        </w:rPr>
      </w:pPr>
    </w:p>
    <w:p w:rsidR="00BF4089" w:rsidRPr="003F4C6B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3F4C6B">
        <w:rPr>
          <w:b/>
          <w:sz w:val="24"/>
          <w:szCs w:val="24"/>
        </w:rPr>
        <w:t>Camera</w:t>
      </w:r>
      <w:r w:rsidR="003E1D34" w:rsidRPr="003F4C6B">
        <w:rPr>
          <w:b/>
          <w:sz w:val="24"/>
          <w:szCs w:val="24"/>
        </w:rPr>
        <w:t xml:space="preserve"> </w:t>
      </w:r>
    </w:p>
    <w:p w:rsidR="009F6693" w:rsidRPr="003F4C6B" w:rsidRDefault="000D449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2D third person, since the camera is a child of the Player object it will “scroll” in whichever direction the player moves toward.</w:t>
      </w:r>
    </w:p>
    <w:p w:rsidR="00686D09" w:rsidRPr="003F4C6B" w:rsidRDefault="00686D09" w:rsidP="00686D09">
      <w:pPr>
        <w:rPr>
          <w:b/>
          <w:sz w:val="24"/>
          <w:szCs w:val="24"/>
        </w:rPr>
      </w:pPr>
    </w:p>
    <w:p w:rsidR="00BF4089" w:rsidRPr="003F4C6B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t>Controls</w:t>
      </w:r>
    </w:p>
    <w:p w:rsidR="00686D09" w:rsidRDefault="003C18F5" w:rsidP="00D57F41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Player controls: </w:t>
      </w:r>
      <w:r w:rsidR="008535F6">
        <w:rPr>
          <w:i/>
          <w:sz w:val="24"/>
          <w:szCs w:val="24"/>
        </w:rPr>
        <w:t>Using keyboard inputs to use h</w:t>
      </w:r>
      <w:r w:rsidR="0088595E">
        <w:rPr>
          <w:i/>
          <w:sz w:val="24"/>
          <w:szCs w:val="24"/>
        </w:rPr>
        <w:t>orizontal movement (moving l</w:t>
      </w:r>
      <w:r>
        <w:rPr>
          <w:i/>
          <w:sz w:val="24"/>
          <w:szCs w:val="24"/>
        </w:rPr>
        <w:t>eft and right) is i</w:t>
      </w:r>
      <w:r w:rsidR="008F5B96">
        <w:rPr>
          <w:i/>
          <w:sz w:val="24"/>
          <w:szCs w:val="24"/>
        </w:rPr>
        <w:t>nputted by</w:t>
      </w:r>
      <w:r w:rsidR="00E168AF">
        <w:rPr>
          <w:i/>
          <w:sz w:val="24"/>
          <w:szCs w:val="24"/>
        </w:rPr>
        <w:t xml:space="preserve"> either</w:t>
      </w:r>
      <w:r w:rsidR="008F5B96">
        <w:rPr>
          <w:i/>
          <w:sz w:val="24"/>
          <w:szCs w:val="24"/>
        </w:rPr>
        <w:t xml:space="preserve"> </w:t>
      </w:r>
      <w:r w:rsidR="00742777">
        <w:rPr>
          <w:i/>
          <w:sz w:val="24"/>
          <w:szCs w:val="24"/>
        </w:rPr>
        <w:t>pushing down</w:t>
      </w:r>
      <w:r w:rsidR="004A3773">
        <w:rPr>
          <w:i/>
          <w:sz w:val="24"/>
          <w:szCs w:val="24"/>
        </w:rPr>
        <w:t xml:space="preserve"> the</w:t>
      </w:r>
      <w:r w:rsidR="007516DB">
        <w:rPr>
          <w:i/>
          <w:sz w:val="24"/>
          <w:szCs w:val="24"/>
        </w:rPr>
        <w:t xml:space="preserve"> </w:t>
      </w:r>
      <w:r w:rsidR="008F5B96">
        <w:rPr>
          <w:i/>
          <w:sz w:val="24"/>
          <w:szCs w:val="24"/>
        </w:rPr>
        <w:t xml:space="preserve">“a” </w:t>
      </w:r>
      <w:r w:rsidR="004A3773">
        <w:rPr>
          <w:i/>
          <w:sz w:val="24"/>
          <w:szCs w:val="24"/>
        </w:rPr>
        <w:t xml:space="preserve">key </w:t>
      </w:r>
      <w:r w:rsidR="008F5B96">
        <w:rPr>
          <w:i/>
          <w:sz w:val="24"/>
          <w:szCs w:val="24"/>
        </w:rPr>
        <w:t>or</w:t>
      </w:r>
      <w:r w:rsidR="004A3773">
        <w:rPr>
          <w:i/>
          <w:sz w:val="24"/>
          <w:szCs w:val="24"/>
        </w:rPr>
        <w:t xml:space="preserve"> the</w:t>
      </w:r>
      <w:r w:rsidR="008F5B96">
        <w:rPr>
          <w:i/>
          <w:sz w:val="24"/>
          <w:szCs w:val="24"/>
        </w:rPr>
        <w:t xml:space="preserve"> “d”</w:t>
      </w:r>
      <w:r w:rsidR="007516DB">
        <w:rPr>
          <w:i/>
          <w:sz w:val="24"/>
          <w:szCs w:val="24"/>
        </w:rPr>
        <w:t xml:space="preserve"> key</w:t>
      </w:r>
      <w:r w:rsidR="008F5B96">
        <w:rPr>
          <w:i/>
          <w:sz w:val="24"/>
          <w:szCs w:val="24"/>
        </w:rPr>
        <w:t>,</w:t>
      </w:r>
      <w:r w:rsidR="00F02202">
        <w:rPr>
          <w:i/>
          <w:sz w:val="24"/>
          <w:szCs w:val="24"/>
        </w:rPr>
        <w:t xml:space="preserve"> and pressing</w:t>
      </w:r>
      <w:r>
        <w:rPr>
          <w:i/>
          <w:sz w:val="24"/>
          <w:szCs w:val="24"/>
        </w:rPr>
        <w:t xml:space="preserve"> “w” will make the player jump.</w:t>
      </w:r>
    </w:p>
    <w:p w:rsidR="001E3AAF" w:rsidRPr="003F4C6B" w:rsidRDefault="001E3AAF" w:rsidP="00D57F41">
      <w:pPr>
        <w:ind w:left="720"/>
        <w:rPr>
          <w:b/>
          <w:sz w:val="24"/>
          <w:szCs w:val="24"/>
        </w:rPr>
      </w:pPr>
    </w:p>
    <w:p w:rsidR="009F6693" w:rsidRPr="003F4C6B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t>Saving and Loading</w:t>
      </w:r>
    </w:p>
    <w:p w:rsidR="00BF4089" w:rsidRPr="003F4C6B" w:rsidRDefault="003B4CFF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There isn’t any saving that’s implemented, and since there are </w:t>
      </w:r>
      <w:r w:rsidR="006D4966">
        <w:rPr>
          <w:i/>
          <w:sz w:val="24"/>
          <w:szCs w:val="24"/>
        </w:rPr>
        <w:t>two</w:t>
      </w:r>
      <w:r w:rsidR="00384530">
        <w:rPr>
          <w:i/>
          <w:sz w:val="24"/>
          <w:szCs w:val="24"/>
        </w:rPr>
        <w:t xml:space="preserve"> </w:t>
      </w:r>
      <w:r>
        <w:rPr>
          <w:i/>
          <w:sz w:val="24"/>
          <w:szCs w:val="24"/>
        </w:rPr>
        <w:t>scenes (</w:t>
      </w:r>
      <w:r w:rsidR="00F120F5">
        <w:rPr>
          <w:i/>
          <w:sz w:val="24"/>
          <w:szCs w:val="24"/>
        </w:rPr>
        <w:t>Menu, and Main</w:t>
      </w:r>
      <w:r>
        <w:rPr>
          <w:i/>
          <w:sz w:val="24"/>
          <w:szCs w:val="24"/>
        </w:rPr>
        <w:t xml:space="preserve">) it takes a couple of seconds for </w:t>
      </w:r>
      <w:r w:rsidR="00401E7A">
        <w:rPr>
          <w:i/>
          <w:sz w:val="24"/>
          <w:szCs w:val="24"/>
        </w:rPr>
        <w:t>e</w:t>
      </w:r>
      <w:r w:rsidR="00953667">
        <w:rPr>
          <w:i/>
          <w:sz w:val="24"/>
          <w:szCs w:val="24"/>
        </w:rPr>
        <w:t>ach scene to be “called” from one another.</w:t>
      </w:r>
    </w:p>
    <w:p w:rsidR="00686D09" w:rsidRDefault="00686D09" w:rsidP="00686D09">
      <w:pPr>
        <w:rPr>
          <w:b/>
          <w:sz w:val="24"/>
          <w:szCs w:val="24"/>
        </w:rPr>
      </w:pPr>
    </w:p>
    <w:p w:rsidR="00310224" w:rsidRPr="003F4C6B" w:rsidRDefault="00310224" w:rsidP="00686D09">
      <w:pPr>
        <w:rPr>
          <w:b/>
          <w:sz w:val="24"/>
          <w:szCs w:val="24"/>
        </w:rPr>
      </w:pPr>
    </w:p>
    <w:p w:rsidR="009F6693" w:rsidRPr="003F4C6B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lastRenderedPageBreak/>
        <w:t>Interface</w:t>
      </w:r>
      <w:r w:rsidR="00D668E0" w:rsidRPr="003F4C6B">
        <w:rPr>
          <w:b/>
          <w:sz w:val="24"/>
          <w:szCs w:val="24"/>
        </w:rPr>
        <w:t xml:space="preserve"> Sketch</w:t>
      </w:r>
    </w:p>
    <w:p w:rsidR="00686D09" w:rsidRDefault="00141CDC" w:rsidP="00686D09">
      <w:pPr>
        <w:rPr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71F02FB3" wp14:editId="33A47405">
            <wp:extent cx="4180166" cy="3364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7632" cy="337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09" w:rsidRPr="00967B9C" w:rsidRDefault="00A01F22" w:rsidP="00686D09">
      <w:pPr>
        <w:rPr>
          <w:sz w:val="24"/>
          <w:szCs w:val="24"/>
        </w:rPr>
      </w:pPr>
      <w:r>
        <w:rPr>
          <w:sz w:val="24"/>
          <w:szCs w:val="24"/>
        </w:rPr>
        <w:t>This</w:t>
      </w:r>
      <w:r w:rsidR="00F53BCA">
        <w:rPr>
          <w:sz w:val="24"/>
          <w:szCs w:val="24"/>
        </w:rPr>
        <w:t xml:space="preserve"> is a screenshot </w:t>
      </w:r>
      <w:r w:rsidR="00440DA3">
        <w:rPr>
          <w:sz w:val="24"/>
          <w:szCs w:val="24"/>
        </w:rPr>
        <w:t>during ga</w:t>
      </w:r>
      <w:r w:rsidR="00BE7112">
        <w:rPr>
          <w:sz w:val="24"/>
          <w:szCs w:val="24"/>
        </w:rPr>
        <w:t>m</w:t>
      </w:r>
      <w:r>
        <w:rPr>
          <w:sz w:val="24"/>
          <w:szCs w:val="24"/>
        </w:rPr>
        <w:t>eplay where the player has gained 30 points by collecting three coins.</w:t>
      </w:r>
    </w:p>
    <w:p w:rsidR="005C2F0F" w:rsidRPr="003F4C6B" w:rsidRDefault="00F27234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Character</w:t>
      </w:r>
    </w:p>
    <w:p w:rsidR="00686D09" w:rsidRPr="003E0653" w:rsidRDefault="009B7672" w:rsidP="003E0653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The main character is a typical “cowgirl” who is on an adventure to find the los</w:t>
      </w:r>
      <w:r w:rsidR="00351EEF">
        <w:rPr>
          <w:i/>
          <w:sz w:val="24"/>
          <w:szCs w:val="24"/>
        </w:rPr>
        <w:t xml:space="preserve">t treasure </w:t>
      </w:r>
      <w:r w:rsidR="00351EEF">
        <w:rPr>
          <w:i/>
          <w:sz w:val="24"/>
          <w:szCs w:val="24"/>
        </w:rPr>
        <w:tab/>
        <w:t>a ni</w:t>
      </w:r>
      <w:r w:rsidR="00CC420E">
        <w:rPr>
          <w:i/>
          <w:sz w:val="24"/>
          <w:szCs w:val="24"/>
        </w:rPr>
        <w:t xml:space="preserve">nja clan. Her name is Lara </w:t>
      </w:r>
      <w:r w:rsidR="00E00492">
        <w:rPr>
          <w:i/>
          <w:sz w:val="24"/>
          <w:szCs w:val="24"/>
        </w:rPr>
        <w:t>and has basic platforming capabilities. Her s</w:t>
      </w:r>
      <w:r w:rsidR="002B797C">
        <w:rPr>
          <w:i/>
          <w:sz w:val="24"/>
          <w:szCs w:val="24"/>
        </w:rPr>
        <w:t xml:space="preserve">prite is from </w:t>
      </w:r>
      <w:r w:rsidR="002B797C">
        <w:rPr>
          <w:i/>
          <w:sz w:val="24"/>
          <w:szCs w:val="24"/>
        </w:rPr>
        <w:tab/>
        <w:t>gameart.org.</w:t>
      </w:r>
    </w:p>
    <w:p w:rsidR="009F6693" w:rsidRPr="003F4C6B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t>Enemies</w:t>
      </w:r>
    </w:p>
    <w:p w:rsidR="0035221C" w:rsidRDefault="002419E9" w:rsidP="00C94B7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The enemy ninja moves left and right on each platform and throws daggers in their facing direction at a time rate value of 3.</w:t>
      </w:r>
      <w:r w:rsidR="00FD219E">
        <w:rPr>
          <w:i/>
          <w:sz w:val="24"/>
          <w:szCs w:val="24"/>
        </w:rPr>
        <w:t xml:space="preserve"> Touching them causes no damage, since their daggers are causing damage to the player.</w:t>
      </w:r>
    </w:p>
    <w:p w:rsidR="00C94B77" w:rsidRPr="00C94B77" w:rsidRDefault="00C94B77" w:rsidP="00C94B77">
      <w:pPr>
        <w:pStyle w:val="ListParagraph"/>
        <w:rPr>
          <w:sz w:val="24"/>
          <w:szCs w:val="24"/>
        </w:rPr>
      </w:pPr>
    </w:p>
    <w:p w:rsidR="00204242" w:rsidRPr="003864C0" w:rsidRDefault="009F6693" w:rsidP="003864C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t>Scoring</w:t>
      </w:r>
      <w:r w:rsidR="00D61CCD">
        <w:rPr>
          <w:b/>
          <w:sz w:val="24"/>
          <w:szCs w:val="24"/>
        </w:rPr>
        <w:br/>
      </w:r>
      <w:r w:rsidR="00D61CCD">
        <w:rPr>
          <w:sz w:val="24"/>
          <w:szCs w:val="24"/>
        </w:rPr>
        <w:t>Score is based on how much coins the player gets, as each coin is worth 10 points, then the score text is incremented by 10.</w:t>
      </w:r>
    </w:p>
    <w:p w:rsidR="00DD18BA" w:rsidRDefault="00DD18BA" w:rsidP="00DD18BA">
      <w:pPr>
        <w:pStyle w:val="ListParagraph"/>
        <w:rPr>
          <w:b/>
          <w:sz w:val="24"/>
          <w:szCs w:val="24"/>
        </w:rPr>
      </w:pPr>
    </w:p>
    <w:p w:rsidR="00405BDF" w:rsidRDefault="00405BDF" w:rsidP="00DD18BA">
      <w:pPr>
        <w:pStyle w:val="ListParagraph"/>
        <w:rPr>
          <w:b/>
          <w:sz w:val="24"/>
          <w:szCs w:val="24"/>
        </w:rPr>
      </w:pPr>
    </w:p>
    <w:p w:rsidR="00405BDF" w:rsidRDefault="00405BDF" w:rsidP="00DD18BA">
      <w:pPr>
        <w:pStyle w:val="ListParagraph"/>
        <w:rPr>
          <w:b/>
          <w:sz w:val="24"/>
          <w:szCs w:val="24"/>
        </w:rPr>
      </w:pPr>
    </w:p>
    <w:p w:rsidR="00405BDF" w:rsidRPr="00204242" w:rsidRDefault="00405BDF" w:rsidP="00DD18BA">
      <w:pPr>
        <w:pStyle w:val="ListParagraph"/>
        <w:rPr>
          <w:b/>
          <w:sz w:val="24"/>
          <w:szCs w:val="24"/>
        </w:rPr>
      </w:pPr>
    </w:p>
    <w:p w:rsidR="005C2F0F" w:rsidRPr="003F4C6B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lastRenderedPageBreak/>
        <w:t xml:space="preserve">Sound </w:t>
      </w:r>
      <w:r w:rsidR="003E1D34" w:rsidRPr="003F4C6B">
        <w:rPr>
          <w:b/>
          <w:sz w:val="24"/>
          <w:szCs w:val="24"/>
        </w:rPr>
        <w:t>Index</w:t>
      </w:r>
    </w:p>
    <w:p w:rsidR="005C2F0F" w:rsidRPr="00040CC5" w:rsidRDefault="00040CC5" w:rsidP="005C2F0F">
      <w:pPr>
        <w:pStyle w:val="ListParagraph"/>
        <w:spacing w:after="0"/>
        <w:rPr>
          <w:i/>
          <w:sz w:val="24"/>
          <w:szCs w:val="24"/>
        </w:rPr>
      </w:pPr>
      <w:r>
        <w:rPr>
          <w:i/>
          <w:sz w:val="24"/>
          <w:szCs w:val="24"/>
        </w:rPr>
        <w:t>Background music: “</w:t>
      </w:r>
      <w:r w:rsidRPr="00040CC5">
        <w:rPr>
          <w:i/>
          <w:sz w:val="24"/>
          <w:szCs w:val="24"/>
        </w:rPr>
        <w:t>37 Neo Chase - Tragic Boss Battle.mp3</w:t>
      </w:r>
      <w:r>
        <w:rPr>
          <w:i/>
          <w:sz w:val="24"/>
          <w:szCs w:val="24"/>
        </w:rPr>
        <w:t xml:space="preserve">” </w:t>
      </w:r>
      <w:r w:rsidR="00DE55B3">
        <w:rPr>
          <w:i/>
          <w:sz w:val="24"/>
          <w:szCs w:val="24"/>
        </w:rPr>
        <w:t>– (</w:t>
      </w:r>
      <w:r>
        <w:rPr>
          <w:i/>
          <w:sz w:val="24"/>
          <w:szCs w:val="24"/>
        </w:rPr>
        <w:t>Freedom Planet</w:t>
      </w:r>
      <w:r w:rsidR="00DE55B3">
        <w:rPr>
          <w:i/>
          <w:sz w:val="24"/>
          <w:szCs w:val="24"/>
        </w:rPr>
        <w:t>)</w:t>
      </w:r>
      <w:r>
        <w:rPr>
          <w:i/>
          <w:sz w:val="24"/>
          <w:szCs w:val="24"/>
        </w:rPr>
        <w:br/>
      </w:r>
      <w:r w:rsidR="00992945">
        <w:rPr>
          <w:i/>
          <w:sz w:val="24"/>
          <w:szCs w:val="24"/>
        </w:rPr>
        <w:t>Coin</w:t>
      </w:r>
      <w:r>
        <w:rPr>
          <w:i/>
          <w:sz w:val="24"/>
          <w:szCs w:val="24"/>
        </w:rPr>
        <w:t xml:space="preserve">: </w:t>
      </w:r>
      <w:r w:rsidR="000E6B3D" w:rsidRPr="000E6B3D">
        <w:rPr>
          <w:i/>
          <w:sz w:val="24"/>
          <w:szCs w:val="24"/>
        </w:rPr>
        <w:t>coin.mp3</w:t>
      </w:r>
      <w:r w:rsidR="00460D31">
        <w:rPr>
          <w:i/>
          <w:sz w:val="24"/>
          <w:szCs w:val="24"/>
        </w:rPr>
        <w:t xml:space="preserve"> -</w:t>
      </w:r>
      <w:r w:rsidR="000E6B3D">
        <w:rPr>
          <w:i/>
          <w:sz w:val="24"/>
          <w:szCs w:val="24"/>
        </w:rPr>
        <w:t xml:space="preserve"> (Unity asset store)</w:t>
      </w:r>
      <w:r w:rsidR="001E3BB9">
        <w:rPr>
          <w:i/>
          <w:sz w:val="24"/>
          <w:szCs w:val="24"/>
        </w:rPr>
        <w:br/>
      </w:r>
      <w:r w:rsidR="005D504E">
        <w:rPr>
          <w:i/>
          <w:sz w:val="24"/>
          <w:szCs w:val="24"/>
        </w:rPr>
        <w:t xml:space="preserve">Player hurt - </w:t>
      </w:r>
      <w:r w:rsidR="005D504E" w:rsidRPr="005D504E">
        <w:rPr>
          <w:i/>
          <w:sz w:val="24"/>
          <w:szCs w:val="24"/>
        </w:rPr>
        <w:t>Player Hurt.wav</w:t>
      </w:r>
      <w:r w:rsidR="005D504E">
        <w:rPr>
          <w:i/>
          <w:sz w:val="24"/>
          <w:szCs w:val="24"/>
        </w:rPr>
        <w:t xml:space="preserve"> (“Survival Shooter”)</w:t>
      </w:r>
    </w:p>
    <w:p w:rsidR="00686D09" w:rsidRPr="003F4C6B" w:rsidRDefault="00686D09" w:rsidP="00686D09">
      <w:pPr>
        <w:rPr>
          <w:b/>
          <w:sz w:val="24"/>
          <w:szCs w:val="24"/>
        </w:rPr>
      </w:pPr>
    </w:p>
    <w:p w:rsidR="00686D09" w:rsidRPr="00D831DB" w:rsidRDefault="009F6693" w:rsidP="00D831DB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F4C6B">
        <w:rPr>
          <w:b/>
          <w:sz w:val="24"/>
          <w:szCs w:val="24"/>
        </w:rPr>
        <w:t xml:space="preserve">Art </w:t>
      </w:r>
      <w:r w:rsidR="005C2F0F" w:rsidRPr="003F4C6B">
        <w:rPr>
          <w:b/>
          <w:sz w:val="24"/>
          <w:szCs w:val="24"/>
        </w:rPr>
        <w:t xml:space="preserve">/ Multimedia </w:t>
      </w:r>
      <w:r w:rsidR="003E1D34" w:rsidRPr="003F4C6B">
        <w:rPr>
          <w:b/>
          <w:sz w:val="24"/>
          <w:szCs w:val="24"/>
        </w:rPr>
        <w:t>Index</w:t>
      </w:r>
    </w:p>
    <w:p w:rsidR="0000073C" w:rsidRDefault="000A6059" w:rsidP="00A50688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7.75pt">
            <v:imagedata r:id="rId13" o:title="Heart"/>
          </v:shape>
        </w:pict>
      </w:r>
      <w:r w:rsidR="00507955">
        <w:rPr>
          <w:i/>
          <w:sz w:val="24"/>
          <w:szCs w:val="24"/>
        </w:rPr>
        <w:t xml:space="preserve"> </w:t>
      </w:r>
      <w:r w:rsidR="0088367B">
        <w:rPr>
          <w:i/>
          <w:sz w:val="24"/>
          <w:szCs w:val="24"/>
        </w:rPr>
        <w:tab/>
      </w:r>
      <w:r w:rsidR="0088367B">
        <w:rPr>
          <w:i/>
          <w:sz w:val="24"/>
          <w:szCs w:val="24"/>
        </w:rPr>
        <w:tab/>
      </w:r>
      <w:r w:rsidR="00507955">
        <w:rPr>
          <w:i/>
          <w:sz w:val="24"/>
          <w:szCs w:val="24"/>
        </w:rPr>
        <w:t>Heart image from “Survival Shooter” at Unity’s asset store.</w:t>
      </w:r>
      <w:r w:rsidR="00A50688">
        <w:rPr>
          <w:i/>
          <w:sz w:val="24"/>
          <w:szCs w:val="24"/>
        </w:rPr>
        <w:br/>
      </w:r>
      <w:r w:rsidR="00EF145E">
        <w:rPr>
          <w:i/>
          <w:sz w:val="24"/>
          <w:szCs w:val="24"/>
        </w:rPr>
        <w:pict>
          <v:shape id="_x0000_i1026" type="#_x0000_t75" style="width:36.75pt;height:30.75pt">
            <v:imagedata r:id="rId14" o:title="Idle (1)"/>
          </v:shape>
        </w:pict>
      </w:r>
      <w:r w:rsidR="0088367B">
        <w:rPr>
          <w:i/>
          <w:sz w:val="24"/>
          <w:szCs w:val="24"/>
        </w:rPr>
        <w:tab/>
      </w:r>
      <w:r w:rsidR="00EF145E">
        <w:rPr>
          <w:i/>
          <w:sz w:val="24"/>
          <w:szCs w:val="24"/>
        </w:rPr>
        <w:t>Cowgirl from opengameart.org</w:t>
      </w:r>
      <w:r w:rsidR="002D443D">
        <w:rPr>
          <w:i/>
          <w:sz w:val="24"/>
          <w:szCs w:val="24"/>
        </w:rPr>
        <w:br/>
      </w:r>
      <w:r w:rsidR="0098418D">
        <w:rPr>
          <w:i/>
          <w:sz w:val="24"/>
          <w:szCs w:val="24"/>
        </w:rPr>
        <w:pict>
          <v:shape id="_x0000_i1027" type="#_x0000_t75" style="width:15.75pt;height:30pt">
            <v:imagedata r:id="rId15" o:title="Idle__000"/>
          </v:shape>
        </w:pict>
      </w:r>
      <w:r w:rsidR="0098418D">
        <w:rPr>
          <w:i/>
          <w:sz w:val="24"/>
          <w:szCs w:val="24"/>
        </w:rPr>
        <w:t xml:space="preserve"> </w:t>
      </w:r>
      <w:r w:rsidR="0088367B">
        <w:rPr>
          <w:i/>
          <w:sz w:val="24"/>
          <w:szCs w:val="24"/>
        </w:rPr>
        <w:tab/>
      </w:r>
      <w:r w:rsidR="0088367B">
        <w:rPr>
          <w:i/>
          <w:sz w:val="24"/>
          <w:szCs w:val="24"/>
        </w:rPr>
        <w:tab/>
      </w:r>
      <w:r w:rsidR="0098418D">
        <w:rPr>
          <w:i/>
          <w:sz w:val="24"/>
          <w:szCs w:val="24"/>
        </w:rPr>
        <w:t>Ninja from opengameart.org</w:t>
      </w:r>
      <w:r w:rsidR="00F8255B">
        <w:rPr>
          <w:i/>
          <w:sz w:val="24"/>
          <w:szCs w:val="24"/>
        </w:rPr>
        <w:br/>
      </w:r>
      <w:r w:rsidR="00034025">
        <w:rPr>
          <w:i/>
          <w:sz w:val="24"/>
          <w:szCs w:val="24"/>
        </w:rPr>
        <w:pict>
          <v:shape id="_x0000_i1028" type="#_x0000_t75" style="width:27.75pt;height:27.75pt">
            <v:imagedata r:id="rId16" o:title="coin"/>
          </v:shape>
        </w:pict>
      </w:r>
      <w:r w:rsidR="00EA1C7A">
        <w:rPr>
          <w:i/>
          <w:sz w:val="24"/>
          <w:szCs w:val="24"/>
        </w:rPr>
        <w:t xml:space="preserve"> </w:t>
      </w:r>
      <w:r w:rsidR="0088367B">
        <w:rPr>
          <w:i/>
          <w:sz w:val="24"/>
          <w:szCs w:val="24"/>
        </w:rPr>
        <w:tab/>
      </w:r>
      <w:r w:rsidR="0088367B">
        <w:rPr>
          <w:i/>
          <w:sz w:val="24"/>
          <w:szCs w:val="24"/>
        </w:rPr>
        <w:tab/>
      </w:r>
      <w:r w:rsidR="00EA1C7A">
        <w:rPr>
          <w:i/>
          <w:sz w:val="24"/>
          <w:szCs w:val="24"/>
        </w:rPr>
        <w:t>Spinning coin</w:t>
      </w:r>
      <w:r w:rsidR="00034025">
        <w:rPr>
          <w:i/>
          <w:sz w:val="24"/>
          <w:szCs w:val="24"/>
        </w:rPr>
        <w:t xml:space="preserve"> from asset store</w:t>
      </w:r>
    </w:p>
    <w:p w:rsidR="0040288E" w:rsidRPr="00995C44" w:rsidRDefault="00D25D31" w:rsidP="00A50688">
      <w:pPr>
        <w:ind w:left="720"/>
        <w:rPr>
          <w:i/>
          <w:sz w:val="24"/>
          <w:szCs w:val="24"/>
        </w:rPr>
      </w:pPr>
      <w:r>
        <w:rPr>
          <w:i/>
          <w:sz w:val="24"/>
          <w:szCs w:val="24"/>
        </w:rPr>
        <w:pict>
          <v:shape id="_x0000_i1029" type="#_x0000_t75" style="width:33.75pt;height:25.5pt">
            <v:imagedata r:id="rId17" o:title="BG"/>
          </v:shape>
        </w:pic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Background image from opengameart.org</w:t>
      </w:r>
      <w:bookmarkStart w:id="0" w:name="_GoBack"/>
      <w:bookmarkEnd w:id="0"/>
    </w:p>
    <w:sectPr w:rsidR="0040288E" w:rsidRPr="00995C44" w:rsidSect="00D2282C">
      <w:headerReference w:type="even" r:id="rId18"/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001F" w:rsidRDefault="00DB001F" w:rsidP="00C152DC">
      <w:pPr>
        <w:spacing w:after="0" w:line="240" w:lineRule="auto"/>
      </w:pPr>
      <w:r>
        <w:separator/>
      </w:r>
    </w:p>
  </w:endnote>
  <w:endnote w:type="continuationSeparator" w:id="0">
    <w:p w:rsidR="00DB001F" w:rsidRDefault="00DB001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>Version Number XX.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282C" w:rsidRPr="00D2282C">
      <w:rPr>
        <w:rFonts w:asciiTheme="majorHAnsi" w:hAnsiTheme="majorHAnsi"/>
        <w:noProof/>
      </w:rPr>
      <w:t>2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2375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2.0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D25D31" w:rsidRPr="00D25D31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001F" w:rsidRDefault="00DB001F" w:rsidP="00C152DC">
      <w:pPr>
        <w:spacing w:after="0" w:line="240" w:lineRule="auto"/>
      </w:pPr>
      <w:r>
        <w:separator/>
      </w:r>
    </w:p>
  </w:footnote>
  <w:footnote w:type="continuationSeparator" w:id="0">
    <w:p w:rsidR="00DB001F" w:rsidRDefault="00DB001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113823235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6DC9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02 – 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1659650596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41C8A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-1367827450"/>
          <w:dataBinding w:prefixMappings="xmlns:ns0='http://schemas.microsoft.com/office/2006/coverPageProps'" w:xpath="/ns0:CoverPageProperties[1]/ns0:PublishDate[1]" w:storeItemID="{55AF091B-3C7A-41E3-B477-F2FDAA23CFDA}"/>
          <w:date w:fullDate="2012-05-1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41C8A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May 16,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-2734759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6DC9">
                <w:rPr>
                  <w:b/>
                  <w:bCs/>
                  <w:caps/>
                  <w:sz w:val="24"/>
                  <w:szCs w:val="24"/>
                  <w:lang w:val="en-US"/>
                </w:rPr>
                <w:t>Assignment 02 – 2D Platformer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23D9E"/>
    <w:multiLevelType w:val="hybridMultilevel"/>
    <w:tmpl w:val="4C68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1186B"/>
    <w:multiLevelType w:val="hybridMultilevel"/>
    <w:tmpl w:val="5546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0073C"/>
    <w:rsid w:val="00002AD8"/>
    <w:rsid w:val="00020617"/>
    <w:rsid w:val="00021BBC"/>
    <w:rsid w:val="00023AF4"/>
    <w:rsid w:val="0002428C"/>
    <w:rsid w:val="000316B8"/>
    <w:rsid w:val="00034025"/>
    <w:rsid w:val="00040CC5"/>
    <w:rsid w:val="00041C8A"/>
    <w:rsid w:val="00042C0D"/>
    <w:rsid w:val="000447B6"/>
    <w:rsid w:val="00050D08"/>
    <w:rsid w:val="00054D15"/>
    <w:rsid w:val="000712D2"/>
    <w:rsid w:val="00080D8D"/>
    <w:rsid w:val="000A0785"/>
    <w:rsid w:val="000A6059"/>
    <w:rsid w:val="000B453F"/>
    <w:rsid w:val="000B7043"/>
    <w:rsid w:val="000C0487"/>
    <w:rsid w:val="000C4F29"/>
    <w:rsid w:val="000D1DBB"/>
    <w:rsid w:val="000D4493"/>
    <w:rsid w:val="000D5CB7"/>
    <w:rsid w:val="000E2A01"/>
    <w:rsid w:val="000E6B3D"/>
    <w:rsid w:val="0010268F"/>
    <w:rsid w:val="00116767"/>
    <w:rsid w:val="001229C7"/>
    <w:rsid w:val="0012491E"/>
    <w:rsid w:val="001352E6"/>
    <w:rsid w:val="00137FCD"/>
    <w:rsid w:val="00141CDC"/>
    <w:rsid w:val="00146880"/>
    <w:rsid w:val="00163F97"/>
    <w:rsid w:val="00185EAA"/>
    <w:rsid w:val="001A4AF0"/>
    <w:rsid w:val="001B2F6B"/>
    <w:rsid w:val="001B3511"/>
    <w:rsid w:val="001D3FC3"/>
    <w:rsid w:val="001E1E10"/>
    <w:rsid w:val="001E34C2"/>
    <w:rsid w:val="001E3AAF"/>
    <w:rsid w:val="001E3BB9"/>
    <w:rsid w:val="001E6D7A"/>
    <w:rsid w:val="00204242"/>
    <w:rsid w:val="00213973"/>
    <w:rsid w:val="0022047E"/>
    <w:rsid w:val="002238F6"/>
    <w:rsid w:val="00234797"/>
    <w:rsid w:val="002375AC"/>
    <w:rsid w:val="002419E9"/>
    <w:rsid w:val="00242599"/>
    <w:rsid w:val="00244F91"/>
    <w:rsid w:val="00245FE6"/>
    <w:rsid w:val="002533FF"/>
    <w:rsid w:val="00274341"/>
    <w:rsid w:val="00276AA3"/>
    <w:rsid w:val="00281DB2"/>
    <w:rsid w:val="00283758"/>
    <w:rsid w:val="002A333E"/>
    <w:rsid w:val="002B797C"/>
    <w:rsid w:val="002B7E9B"/>
    <w:rsid w:val="002C1C0B"/>
    <w:rsid w:val="002D443D"/>
    <w:rsid w:val="003009BF"/>
    <w:rsid w:val="00310224"/>
    <w:rsid w:val="00312262"/>
    <w:rsid w:val="00324D46"/>
    <w:rsid w:val="00330200"/>
    <w:rsid w:val="0034296C"/>
    <w:rsid w:val="00351EEF"/>
    <w:rsid w:val="0035221C"/>
    <w:rsid w:val="00384530"/>
    <w:rsid w:val="003864C0"/>
    <w:rsid w:val="003A417E"/>
    <w:rsid w:val="003A4C92"/>
    <w:rsid w:val="003A4E73"/>
    <w:rsid w:val="003B4CFF"/>
    <w:rsid w:val="003C0EF8"/>
    <w:rsid w:val="003C18F5"/>
    <w:rsid w:val="003C38ED"/>
    <w:rsid w:val="003E0653"/>
    <w:rsid w:val="003E1D34"/>
    <w:rsid w:val="003E1D56"/>
    <w:rsid w:val="003E2568"/>
    <w:rsid w:val="003E3CB3"/>
    <w:rsid w:val="003E60CA"/>
    <w:rsid w:val="003F4C6B"/>
    <w:rsid w:val="004002D9"/>
    <w:rsid w:val="00401E7A"/>
    <w:rsid w:val="0040288E"/>
    <w:rsid w:val="004049BB"/>
    <w:rsid w:val="00405BDF"/>
    <w:rsid w:val="00420F46"/>
    <w:rsid w:val="00425F2D"/>
    <w:rsid w:val="004319E9"/>
    <w:rsid w:val="00440DA3"/>
    <w:rsid w:val="00441501"/>
    <w:rsid w:val="00460D31"/>
    <w:rsid w:val="00462A94"/>
    <w:rsid w:val="00464E70"/>
    <w:rsid w:val="00482999"/>
    <w:rsid w:val="00490E71"/>
    <w:rsid w:val="00490F91"/>
    <w:rsid w:val="004939A6"/>
    <w:rsid w:val="004957F0"/>
    <w:rsid w:val="004A3773"/>
    <w:rsid w:val="004A672C"/>
    <w:rsid w:val="004B41A8"/>
    <w:rsid w:val="004B42E5"/>
    <w:rsid w:val="004B66AD"/>
    <w:rsid w:val="004B76D2"/>
    <w:rsid w:val="004C113C"/>
    <w:rsid w:val="00507955"/>
    <w:rsid w:val="00510298"/>
    <w:rsid w:val="0052678A"/>
    <w:rsid w:val="0052734F"/>
    <w:rsid w:val="005302B9"/>
    <w:rsid w:val="00536F1A"/>
    <w:rsid w:val="00546924"/>
    <w:rsid w:val="0055008D"/>
    <w:rsid w:val="0056001F"/>
    <w:rsid w:val="00566354"/>
    <w:rsid w:val="00570BB2"/>
    <w:rsid w:val="0057463D"/>
    <w:rsid w:val="00597F22"/>
    <w:rsid w:val="005B48F4"/>
    <w:rsid w:val="005C2F0F"/>
    <w:rsid w:val="005C54E9"/>
    <w:rsid w:val="005C5C64"/>
    <w:rsid w:val="005D504E"/>
    <w:rsid w:val="005D5055"/>
    <w:rsid w:val="005D72EE"/>
    <w:rsid w:val="005F010E"/>
    <w:rsid w:val="0062596B"/>
    <w:rsid w:val="006630C4"/>
    <w:rsid w:val="006647A1"/>
    <w:rsid w:val="006823D5"/>
    <w:rsid w:val="00683344"/>
    <w:rsid w:val="006842F9"/>
    <w:rsid w:val="00686D09"/>
    <w:rsid w:val="00691022"/>
    <w:rsid w:val="00695747"/>
    <w:rsid w:val="00696567"/>
    <w:rsid w:val="006C3718"/>
    <w:rsid w:val="006D2BAC"/>
    <w:rsid w:val="006D4966"/>
    <w:rsid w:val="00712230"/>
    <w:rsid w:val="00742777"/>
    <w:rsid w:val="00744BAC"/>
    <w:rsid w:val="007516DB"/>
    <w:rsid w:val="00781084"/>
    <w:rsid w:val="00785E42"/>
    <w:rsid w:val="00790A9D"/>
    <w:rsid w:val="007D0582"/>
    <w:rsid w:val="007D08DE"/>
    <w:rsid w:val="007D2A8E"/>
    <w:rsid w:val="007D5933"/>
    <w:rsid w:val="007E2DD4"/>
    <w:rsid w:val="007F7D65"/>
    <w:rsid w:val="00811EB3"/>
    <w:rsid w:val="00845E4D"/>
    <w:rsid w:val="008535F6"/>
    <w:rsid w:val="008614E3"/>
    <w:rsid w:val="0086161B"/>
    <w:rsid w:val="00863F69"/>
    <w:rsid w:val="0088367B"/>
    <w:rsid w:val="0088595E"/>
    <w:rsid w:val="008A2E03"/>
    <w:rsid w:val="008B722C"/>
    <w:rsid w:val="008C21F4"/>
    <w:rsid w:val="008C3E2A"/>
    <w:rsid w:val="008C6B2D"/>
    <w:rsid w:val="008C6DC9"/>
    <w:rsid w:val="008E5B2C"/>
    <w:rsid w:val="008E601F"/>
    <w:rsid w:val="008F3C94"/>
    <w:rsid w:val="008F5B96"/>
    <w:rsid w:val="0090081E"/>
    <w:rsid w:val="00910B02"/>
    <w:rsid w:val="00914BF5"/>
    <w:rsid w:val="00915A1E"/>
    <w:rsid w:val="009175C2"/>
    <w:rsid w:val="0095129E"/>
    <w:rsid w:val="00953667"/>
    <w:rsid w:val="00953C99"/>
    <w:rsid w:val="00953D6F"/>
    <w:rsid w:val="0095543E"/>
    <w:rsid w:val="0095676D"/>
    <w:rsid w:val="00967B9C"/>
    <w:rsid w:val="0097634C"/>
    <w:rsid w:val="0098418D"/>
    <w:rsid w:val="009858EA"/>
    <w:rsid w:val="00992945"/>
    <w:rsid w:val="00995C44"/>
    <w:rsid w:val="00996533"/>
    <w:rsid w:val="009A4D42"/>
    <w:rsid w:val="009A7C3C"/>
    <w:rsid w:val="009B7672"/>
    <w:rsid w:val="009B7A77"/>
    <w:rsid w:val="009C6659"/>
    <w:rsid w:val="009E5FDC"/>
    <w:rsid w:val="009F6693"/>
    <w:rsid w:val="00A01F22"/>
    <w:rsid w:val="00A11DC9"/>
    <w:rsid w:val="00A12944"/>
    <w:rsid w:val="00A2155A"/>
    <w:rsid w:val="00A2177E"/>
    <w:rsid w:val="00A23CD2"/>
    <w:rsid w:val="00A326B0"/>
    <w:rsid w:val="00A431AE"/>
    <w:rsid w:val="00A43B33"/>
    <w:rsid w:val="00A468F8"/>
    <w:rsid w:val="00A50688"/>
    <w:rsid w:val="00A53F79"/>
    <w:rsid w:val="00A66DCB"/>
    <w:rsid w:val="00A71625"/>
    <w:rsid w:val="00A72FC7"/>
    <w:rsid w:val="00A80468"/>
    <w:rsid w:val="00A85FD1"/>
    <w:rsid w:val="00AA2062"/>
    <w:rsid w:val="00AA765B"/>
    <w:rsid w:val="00AB173C"/>
    <w:rsid w:val="00AD223E"/>
    <w:rsid w:val="00AE6DC5"/>
    <w:rsid w:val="00AF1C02"/>
    <w:rsid w:val="00AF2A12"/>
    <w:rsid w:val="00AF4202"/>
    <w:rsid w:val="00AF64FD"/>
    <w:rsid w:val="00B10464"/>
    <w:rsid w:val="00B14A7E"/>
    <w:rsid w:val="00B2796B"/>
    <w:rsid w:val="00B30017"/>
    <w:rsid w:val="00B55B79"/>
    <w:rsid w:val="00B56514"/>
    <w:rsid w:val="00B61EA4"/>
    <w:rsid w:val="00B61FFC"/>
    <w:rsid w:val="00B649EE"/>
    <w:rsid w:val="00B747B4"/>
    <w:rsid w:val="00B8046F"/>
    <w:rsid w:val="00B85623"/>
    <w:rsid w:val="00B92DF0"/>
    <w:rsid w:val="00B968FE"/>
    <w:rsid w:val="00BA05BF"/>
    <w:rsid w:val="00BC4991"/>
    <w:rsid w:val="00BE35FD"/>
    <w:rsid w:val="00BE7112"/>
    <w:rsid w:val="00BF4089"/>
    <w:rsid w:val="00C152DC"/>
    <w:rsid w:val="00C33831"/>
    <w:rsid w:val="00C3765E"/>
    <w:rsid w:val="00C6785E"/>
    <w:rsid w:val="00C75315"/>
    <w:rsid w:val="00C92DB2"/>
    <w:rsid w:val="00C94B77"/>
    <w:rsid w:val="00C95460"/>
    <w:rsid w:val="00C97B63"/>
    <w:rsid w:val="00CA5088"/>
    <w:rsid w:val="00CB528F"/>
    <w:rsid w:val="00CC420E"/>
    <w:rsid w:val="00CD0889"/>
    <w:rsid w:val="00CD5B11"/>
    <w:rsid w:val="00CE743C"/>
    <w:rsid w:val="00D03697"/>
    <w:rsid w:val="00D05554"/>
    <w:rsid w:val="00D07B40"/>
    <w:rsid w:val="00D171FD"/>
    <w:rsid w:val="00D2282C"/>
    <w:rsid w:val="00D25D31"/>
    <w:rsid w:val="00D41A9E"/>
    <w:rsid w:val="00D50939"/>
    <w:rsid w:val="00D57F41"/>
    <w:rsid w:val="00D61211"/>
    <w:rsid w:val="00D61CCD"/>
    <w:rsid w:val="00D63FF4"/>
    <w:rsid w:val="00D668E0"/>
    <w:rsid w:val="00D82416"/>
    <w:rsid w:val="00D831DB"/>
    <w:rsid w:val="00DA18FC"/>
    <w:rsid w:val="00DB001F"/>
    <w:rsid w:val="00DC1D17"/>
    <w:rsid w:val="00DC28B7"/>
    <w:rsid w:val="00DD18BA"/>
    <w:rsid w:val="00DD2763"/>
    <w:rsid w:val="00DD5CE3"/>
    <w:rsid w:val="00DE0BAE"/>
    <w:rsid w:val="00DE4938"/>
    <w:rsid w:val="00DE55B3"/>
    <w:rsid w:val="00E00492"/>
    <w:rsid w:val="00E00B56"/>
    <w:rsid w:val="00E100D7"/>
    <w:rsid w:val="00E168AF"/>
    <w:rsid w:val="00E211B7"/>
    <w:rsid w:val="00E373C4"/>
    <w:rsid w:val="00E4180E"/>
    <w:rsid w:val="00E556E7"/>
    <w:rsid w:val="00E75365"/>
    <w:rsid w:val="00E911D4"/>
    <w:rsid w:val="00E978C8"/>
    <w:rsid w:val="00EA0400"/>
    <w:rsid w:val="00EA1C7A"/>
    <w:rsid w:val="00EA42BD"/>
    <w:rsid w:val="00EB245D"/>
    <w:rsid w:val="00EB3B7C"/>
    <w:rsid w:val="00EB6F93"/>
    <w:rsid w:val="00EC3051"/>
    <w:rsid w:val="00EC3C8B"/>
    <w:rsid w:val="00ED39B5"/>
    <w:rsid w:val="00EF145E"/>
    <w:rsid w:val="00EF2468"/>
    <w:rsid w:val="00F02202"/>
    <w:rsid w:val="00F120F5"/>
    <w:rsid w:val="00F13B5A"/>
    <w:rsid w:val="00F151B6"/>
    <w:rsid w:val="00F1531F"/>
    <w:rsid w:val="00F17796"/>
    <w:rsid w:val="00F27234"/>
    <w:rsid w:val="00F27296"/>
    <w:rsid w:val="00F3254E"/>
    <w:rsid w:val="00F35C9E"/>
    <w:rsid w:val="00F362D0"/>
    <w:rsid w:val="00F53BCA"/>
    <w:rsid w:val="00F5433F"/>
    <w:rsid w:val="00F62B21"/>
    <w:rsid w:val="00F732FD"/>
    <w:rsid w:val="00F76E4E"/>
    <w:rsid w:val="00F8255B"/>
    <w:rsid w:val="00F915C6"/>
    <w:rsid w:val="00FB79A9"/>
    <w:rsid w:val="00FC3D4D"/>
    <w:rsid w:val="00FD219E"/>
    <w:rsid w:val="00FD4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A039B32-AA38-4AE2-9E53-171CC12E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9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  <w:style w:type="character" w:customStyle="1" w:styleId="Heading1Char">
    <w:name w:val="Heading 1 Char"/>
    <w:basedOn w:val="DefaultParagraphFont"/>
    <w:link w:val="Heading1"/>
    <w:uiPriority w:val="9"/>
    <w:rsid w:val="00ED39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D39B5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ED39B5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D39B5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D39B5"/>
    <w:pPr>
      <w:spacing w:after="100" w:line="259" w:lineRule="auto"/>
      <w:ind w:left="440"/>
    </w:pPr>
    <w:rPr>
      <w:rFonts w:cs="Times New Roman"/>
      <w:lang w:val="en-US" w:eastAsia="en-US"/>
    </w:rPr>
  </w:style>
  <w:style w:type="paragraph" w:customStyle="1" w:styleId="commit-title">
    <w:name w:val="commit-title"/>
    <w:basedOn w:val="Normal"/>
    <w:rsid w:val="00F62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2B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2B21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Strong">
    <w:name w:val="Strong"/>
    <w:basedOn w:val="DefaultParagraphFont"/>
    <w:uiPriority w:val="22"/>
    <w:qFormat/>
    <w:rsid w:val="002743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1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0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16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30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8B005C92814DAD9EFAD6497BB88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9377C-2D3A-4BCA-8238-995C0530BD03}"/>
      </w:docPartPr>
      <w:docPartBody>
        <w:p w:rsidR="003932CA" w:rsidRDefault="00E30A1D" w:rsidP="00E30A1D">
          <w:pPr>
            <w:pStyle w:val="448B005C92814DAD9EFAD6497BB886EA"/>
          </w:pPr>
          <w:r>
            <w:t>Type chapter title (level 1)</w:t>
          </w:r>
        </w:p>
      </w:docPartBody>
    </w:docPart>
    <w:docPart>
      <w:docPartPr>
        <w:name w:val="8962EF3E38B146749808ADFFCF6DC6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609B03-6F72-4A1E-8CBA-2E23EB47FB23}"/>
      </w:docPartPr>
      <w:docPartBody>
        <w:p w:rsidR="003932CA" w:rsidRDefault="00E30A1D" w:rsidP="00E30A1D">
          <w:pPr>
            <w:pStyle w:val="8962EF3E38B146749808ADFFCF6DC6AF"/>
          </w:pPr>
          <w:r>
            <w:t>Type chapter title (level 2)</w:t>
          </w:r>
        </w:p>
      </w:docPartBody>
    </w:docPart>
    <w:docPart>
      <w:docPartPr>
        <w:name w:val="AEA7798BED8147B49F85D74DD4BC4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ECB0C-F798-455C-9DB4-F07AA6B3AFB0}"/>
      </w:docPartPr>
      <w:docPartBody>
        <w:p w:rsidR="003932CA" w:rsidRDefault="00E30A1D" w:rsidP="00E30A1D">
          <w:pPr>
            <w:pStyle w:val="AEA7798BED8147B49F85D74DD4BC46CF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DEA"/>
    <w:rsid w:val="000F0B09"/>
    <w:rsid w:val="00224DEA"/>
    <w:rsid w:val="003932CA"/>
    <w:rsid w:val="00537A37"/>
    <w:rsid w:val="007F1A34"/>
    <w:rsid w:val="009059B8"/>
    <w:rsid w:val="00954E50"/>
    <w:rsid w:val="00AA72BC"/>
    <w:rsid w:val="00AB6C94"/>
    <w:rsid w:val="00B66E53"/>
    <w:rsid w:val="00BE1F32"/>
    <w:rsid w:val="00D13261"/>
    <w:rsid w:val="00E30A1D"/>
    <w:rsid w:val="00F6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EABF778D41146F483951C5765B73325">
    <w:name w:val="EEABF778D41146F483951C5765B73325"/>
  </w:style>
  <w:style w:type="paragraph" w:customStyle="1" w:styleId="404C5C541BB64E9A9C36E7EB7DAD746F">
    <w:name w:val="404C5C541BB64E9A9C36E7EB7DAD746F"/>
  </w:style>
  <w:style w:type="paragraph" w:customStyle="1" w:styleId="DCA19EC272354A5A8820C7F5E40A21F2">
    <w:name w:val="DCA19EC272354A5A8820C7F5E40A21F2"/>
  </w:style>
  <w:style w:type="paragraph" w:customStyle="1" w:styleId="68B95922A3F34AABB15113D302FE5F27">
    <w:name w:val="68B95922A3F34AABB15113D302FE5F27"/>
  </w:style>
  <w:style w:type="paragraph" w:customStyle="1" w:styleId="6ED7B87ED2BC4C00B917D79CFEBD81BC">
    <w:name w:val="6ED7B87ED2BC4C00B917D79CFEBD81BC"/>
    <w:rsid w:val="00B66E53"/>
    <w:pPr>
      <w:spacing w:after="160" w:line="259" w:lineRule="auto"/>
    </w:pPr>
    <w:rPr>
      <w:lang w:val="en-US" w:eastAsia="en-US"/>
    </w:rPr>
  </w:style>
  <w:style w:type="paragraph" w:customStyle="1" w:styleId="CBD303DDAD834B7587531BFBDE26645E">
    <w:name w:val="CBD303DDAD834B7587531BFBDE26645E"/>
    <w:rsid w:val="00B66E53"/>
    <w:pPr>
      <w:spacing w:after="160" w:line="259" w:lineRule="auto"/>
    </w:pPr>
    <w:rPr>
      <w:lang w:val="en-US" w:eastAsia="en-US"/>
    </w:rPr>
  </w:style>
  <w:style w:type="paragraph" w:customStyle="1" w:styleId="183918DEC8C9405DAF628C66327FC045">
    <w:name w:val="183918DEC8C9405DAF628C66327FC045"/>
    <w:rsid w:val="00B66E53"/>
    <w:pPr>
      <w:spacing w:after="160" w:line="259" w:lineRule="auto"/>
    </w:pPr>
    <w:rPr>
      <w:lang w:val="en-US" w:eastAsia="en-US"/>
    </w:rPr>
  </w:style>
  <w:style w:type="paragraph" w:customStyle="1" w:styleId="448B005C92814DAD9EFAD6497BB886EA">
    <w:name w:val="448B005C92814DAD9EFAD6497BB886EA"/>
    <w:rsid w:val="00E30A1D"/>
    <w:pPr>
      <w:spacing w:after="160" w:line="259" w:lineRule="auto"/>
    </w:pPr>
    <w:rPr>
      <w:lang w:val="en-US" w:eastAsia="en-US"/>
    </w:rPr>
  </w:style>
  <w:style w:type="paragraph" w:customStyle="1" w:styleId="8962EF3E38B146749808ADFFCF6DC6AF">
    <w:name w:val="8962EF3E38B146749808ADFFCF6DC6AF"/>
    <w:rsid w:val="00E30A1D"/>
    <w:pPr>
      <w:spacing w:after="160" w:line="259" w:lineRule="auto"/>
    </w:pPr>
    <w:rPr>
      <w:lang w:val="en-US" w:eastAsia="en-US"/>
    </w:rPr>
  </w:style>
  <w:style w:type="paragraph" w:customStyle="1" w:styleId="AEA7798BED8147B49F85D74DD4BC46CF">
    <w:name w:val="AEA7798BED8147B49F85D74DD4BC46CF"/>
    <w:rsid w:val="00E30A1D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2012-05-16T00:00:00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0769F7D7-750E-4658-897B-10B0E2232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125</TotalTime>
  <Pages>6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02 – 2D Platformer</dc:title>
  <dc:subject>Lana’s Adventure</dc:subject>
  <dc:creator>[Khandker Faim Hussain]</dc:creator>
  <cp:lastModifiedBy>Faim Hussain</cp:lastModifiedBy>
  <cp:revision>374</cp:revision>
  <dcterms:created xsi:type="dcterms:W3CDTF">2015-10-27T04:25:00Z</dcterms:created>
  <dcterms:modified xsi:type="dcterms:W3CDTF">2015-10-29T01:51:00Z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